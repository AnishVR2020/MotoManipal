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2DD7E" w14:textId="7E8168A9" w:rsidR="00C6554A" w:rsidRDefault="00A53773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26C4332E" wp14:editId="73CF9B3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0EB6" w14:textId="334A0259" w:rsidR="00A53773" w:rsidRDefault="00A53773" w:rsidP="00C6554A">
      <w:pPr>
        <w:pStyle w:val="Photo"/>
      </w:pPr>
    </w:p>
    <w:p w14:paraId="3948CCA6" w14:textId="6A5CBE91" w:rsidR="00A53773" w:rsidRDefault="00A53773" w:rsidP="00C6554A">
      <w:pPr>
        <w:pStyle w:val="Photo"/>
      </w:pPr>
    </w:p>
    <w:p w14:paraId="0307B964" w14:textId="2FA78AB9" w:rsidR="00A53773" w:rsidRDefault="00A53773" w:rsidP="00C6554A">
      <w:pPr>
        <w:pStyle w:val="Photo"/>
      </w:pPr>
    </w:p>
    <w:p w14:paraId="4981A4C9" w14:textId="185B28D6" w:rsidR="00A53773" w:rsidRDefault="00A53773" w:rsidP="00C6554A">
      <w:pPr>
        <w:pStyle w:val="Photo"/>
      </w:pPr>
    </w:p>
    <w:p w14:paraId="7C3A626B" w14:textId="3A2C06F3" w:rsidR="00A53773" w:rsidRDefault="00A53773" w:rsidP="00C6554A">
      <w:pPr>
        <w:pStyle w:val="Photo"/>
      </w:pPr>
    </w:p>
    <w:p w14:paraId="461360BC" w14:textId="5F473738" w:rsidR="00A53773" w:rsidRDefault="00A53773" w:rsidP="00C6554A">
      <w:pPr>
        <w:pStyle w:val="Photo"/>
      </w:pPr>
    </w:p>
    <w:p w14:paraId="4A1E3D74" w14:textId="77777777" w:rsidR="00A53773" w:rsidRPr="008B5277" w:rsidRDefault="00A53773" w:rsidP="00C6554A">
      <w:pPr>
        <w:pStyle w:val="Photo"/>
      </w:pPr>
    </w:p>
    <w:bookmarkEnd w:id="0"/>
    <w:bookmarkEnd w:id="1"/>
    <w:bookmarkEnd w:id="2"/>
    <w:bookmarkEnd w:id="3"/>
    <w:bookmarkEnd w:id="4"/>
    <w:p w14:paraId="6F280F1A" w14:textId="1BAE1742" w:rsidR="00C6554A" w:rsidRDefault="00BE47D9" w:rsidP="00C6554A">
      <w:pPr>
        <w:pStyle w:val="Title"/>
      </w:pPr>
      <w:r>
        <w:t>BJTs, Switches &amp; Relays</w:t>
      </w:r>
    </w:p>
    <w:p w14:paraId="6ED83A99" w14:textId="6BA2ABB1" w:rsidR="00C6554A" w:rsidRPr="00D5413C" w:rsidRDefault="00BE47D9" w:rsidP="00C6554A">
      <w:pPr>
        <w:pStyle w:val="Subtitle"/>
      </w:pPr>
      <w:r>
        <w:t>task phase report</w:t>
      </w:r>
    </w:p>
    <w:p w14:paraId="784CFDFC" w14:textId="1C4459EE" w:rsidR="00C6554A" w:rsidRDefault="00BE47D9" w:rsidP="00C6554A">
      <w:pPr>
        <w:pStyle w:val="ContactInfo"/>
      </w:pPr>
      <w:r>
        <w:t>Sidharth Seela</w:t>
      </w:r>
      <w:r w:rsidR="00C6554A">
        <w:t xml:space="preserve"> |</w:t>
      </w:r>
      <w:r>
        <w:t xml:space="preserve"> E-Powertrain Task phase </w:t>
      </w:r>
      <w:r w:rsidR="00C6554A">
        <w:t>|</w:t>
      </w:r>
      <w:r w:rsidR="00C6554A" w:rsidRPr="00D5413C">
        <w:t xml:space="preserve"> </w:t>
      </w:r>
      <w:r>
        <w:t>August 18, 2020</w:t>
      </w:r>
      <w:r w:rsidR="00C6554A">
        <w:br w:type="page"/>
      </w:r>
    </w:p>
    <w:p w14:paraId="3CB896DF" w14:textId="10BED363" w:rsidR="00C6554A" w:rsidRDefault="00BE47D9" w:rsidP="00C6554A">
      <w:pPr>
        <w:pStyle w:val="Heading1"/>
      </w:pPr>
      <w:r>
        <w:lastRenderedPageBreak/>
        <w:t>Relay:</w:t>
      </w:r>
    </w:p>
    <w:p w14:paraId="4FAD6971" w14:textId="0E2CC772" w:rsidR="00C6554A" w:rsidRDefault="00BE47D9" w:rsidP="00A53773">
      <w:pPr>
        <w:jc w:val="both"/>
      </w:pPr>
      <w:r>
        <w:t xml:space="preserve">Relays are electromechanical (usually) devices that control </w:t>
      </w:r>
      <w:r w:rsidR="00EC0EFA">
        <w:t xml:space="preserve">the on or off state of another circuit. They are used in place of normal switches so as to separate a high voltage circuit with the switch, because if a switch is used to turn on (think 500 V supply) then you run a risk of being electrocuted. So what a relay does is it uses some small dc voltage and a switch which when turned on sends current through the relay, it has a coil in which the current passes through, the current starts a magnetic field through the coil so as to pull the </w:t>
      </w:r>
      <w:r w:rsidR="0037327B">
        <w:t>contact to close the circuit. A transistor can’t be used for high voltage appliances because of its voltage rating and the effect of leakage current. Although it can be used as a relay for smaller voltage appliances.</w:t>
      </w:r>
    </w:p>
    <w:p w14:paraId="66EC1144" w14:textId="29EB892F" w:rsidR="009B69E9" w:rsidRDefault="009B69E9" w:rsidP="00A53773">
      <w:pPr>
        <w:jc w:val="both"/>
      </w:pPr>
      <w:r>
        <w:t>Relays are of these types.</w:t>
      </w:r>
    </w:p>
    <w:p w14:paraId="4BFA9382" w14:textId="39158EC5" w:rsidR="009B69E9" w:rsidRDefault="009B69E9" w:rsidP="00A53773">
      <w:pPr>
        <w:jc w:val="both"/>
      </w:pPr>
      <w:r>
        <w:t>Electromagnetic relays:</w:t>
      </w:r>
    </w:p>
    <w:p w14:paraId="0B12F1D0" w14:textId="726AF10D" w:rsidR="009B69E9" w:rsidRDefault="009B69E9" w:rsidP="00A53773">
      <w:pPr>
        <w:pStyle w:val="ListBullet"/>
        <w:jc w:val="both"/>
      </w:pPr>
      <w:r>
        <w:t>Attraction type relays use a magnet attached to the contact to pull the magnet down with the contact when the relay is on.</w:t>
      </w:r>
      <w:r w:rsidR="001735BD">
        <w:t xml:space="preserve"> They are the mostly used ones.</w:t>
      </w:r>
    </w:p>
    <w:p w14:paraId="3B03B228" w14:textId="3B809207" w:rsidR="009B69E9" w:rsidRDefault="009B69E9" w:rsidP="00A53773">
      <w:pPr>
        <w:pStyle w:val="ListBullet"/>
        <w:jc w:val="both"/>
      </w:pPr>
      <w:r>
        <w:t xml:space="preserve">Induction type relay uses a spring coil and a rotating disc which is connected to the contact when the relay </w:t>
      </w:r>
      <w:r w:rsidR="00AC3B76">
        <w:t>is on it produces 2 different voltages from the primary and secondary coil. These voltage lag by 50 degrees usually. These voltages produce a flux and the flux causes an eddy current to develop in the disc. The disc spins due when the current is more than what its rated for.</w:t>
      </w:r>
      <w:r w:rsidR="001735BD">
        <w:t xml:space="preserve"> This relay is used to save circuits by it being used as </w:t>
      </w:r>
      <w:proofErr w:type="spellStart"/>
      <w:proofErr w:type="gramStart"/>
      <w:r w:rsidR="001735BD">
        <w:t>a</w:t>
      </w:r>
      <w:proofErr w:type="spellEnd"/>
      <w:proofErr w:type="gramEnd"/>
      <w:r w:rsidR="001735BD">
        <w:t xml:space="preserve"> automatic switch circuit breaker.</w:t>
      </w:r>
    </w:p>
    <w:p w14:paraId="2B882C35" w14:textId="08D80276" w:rsidR="00AC3B76" w:rsidRDefault="00AC3B76" w:rsidP="00A53773">
      <w:pPr>
        <w:pStyle w:val="ListBullet"/>
        <w:numPr>
          <w:ilvl w:val="0"/>
          <w:numId w:val="0"/>
        </w:numPr>
        <w:jc w:val="both"/>
      </w:pPr>
      <w:r>
        <w:t>Solid state Relay:</w:t>
      </w:r>
    </w:p>
    <w:p w14:paraId="61E319F2" w14:textId="033E3449" w:rsidR="00AC3B76" w:rsidRDefault="00AC3B76" w:rsidP="00A53773">
      <w:pPr>
        <w:pStyle w:val="ListBullet"/>
        <w:jc w:val="both"/>
      </w:pPr>
      <w:r>
        <w:t xml:space="preserve">Use technologies like a pair of photo diode and </w:t>
      </w:r>
      <w:r w:rsidR="00551CA7">
        <w:t xml:space="preserve">led (optocoupler) or a MOSFET as a relay. </w:t>
      </w:r>
      <w:r w:rsidR="001735BD">
        <w:t>Used in remotes.</w:t>
      </w:r>
    </w:p>
    <w:p w14:paraId="1A972DAB" w14:textId="56352AFA" w:rsidR="00551CA7" w:rsidRDefault="00551CA7" w:rsidP="00A53773">
      <w:pPr>
        <w:pStyle w:val="ListBullet"/>
        <w:numPr>
          <w:ilvl w:val="0"/>
          <w:numId w:val="0"/>
        </w:numPr>
        <w:jc w:val="both"/>
      </w:pPr>
      <w:r>
        <w:t>Reed relay:</w:t>
      </w:r>
    </w:p>
    <w:p w14:paraId="3653548C" w14:textId="53B79C2D" w:rsidR="001735BD" w:rsidRPr="00514122" w:rsidRDefault="00551CA7" w:rsidP="001735BD">
      <w:pPr>
        <w:pStyle w:val="ListBullet"/>
        <w:jc w:val="both"/>
      </w:pPr>
      <w:r>
        <w:t>Uses the inherent magnetism of the conductor. No armature or contact used. The conductor bends due to applied magnetic field and touches the 2</w:t>
      </w:r>
      <w:r w:rsidRPr="00551CA7">
        <w:rPr>
          <w:vertAlign w:val="superscript"/>
        </w:rPr>
        <w:t>nd</w:t>
      </w:r>
      <w:r>
        <w:t xml:space="preserve"> conductor part</w:t>
      </w:r>
      <w:r w:rsidR="001735BD">
        <w:t>. They are used in fast switching application such as for switching microwaves and radio frequencies.</w:t>
      </w:r>
    </w:p>
    <w:p w14:paraId="4AB2FCE0" w14:textId="31056542" w:rsidR="00C6554A" w:rsidRPr="00D5413C" w:rsidRDefault="0061793F" w:rsidP="0061793F">
      <w:pPr>
        <w:pStyle w:val="Heading1"/>
      </w:pPr>
      <w:r>
        <w:t>Switches:</w:t>
      </w:r>
    </w:p>
    <w:p w14:paraId="533B0A56" w14:textId="2B044CA5" w:rsidR="00EB3329" w:rsidRDefault="0061793F" w:rsidP="0061793F">
      <w:r>
        <w:t xml:space="preserve">There are basically two types of switches and their </w:t>
      </w:r>
      <w:r w:rsidR="00EB3329">
        <w:t>hybrids.</w:t>
      </w:r>
    </w:p>
    <w:p w14:paraId="5EFD18ED" w14:textId="02416D72" w:rsidR="00EB3329" w:rsidRDefault="00EB3329" w:rsidP="0061793F">
      <w:r>
        <w:t>One, where we push to close the circuit and the other where when we push it is closed and we push again its open (it toggles).</w:t>
      </w:r>
    </w:p>
    <w:p w14:paraId="23106E8E" w14:textId="0139D0D0" w:rsidR="00EB3329" w:rsidRDefault="00EB3329" w:rsidP="00EB3329">
      <w:pPr>
        <w:pStyle w:val="ListBullet"/>
      </w:pPr>
      <w:r>
        <w:lastRenderedPageBreak/>
        <w:t>SPST (NO)- push to close.</w:t>
      </w:r>
      <w:r w:rsidR="001735BD">
        <w:t xml:space="preserve"> (bell)</w:t>
      </w:r>
    </w:p>
    <w:p w14:paraId="2BBB49B9" w14:textId="5ADCA85B" w:rsidR="00EB3329" w:rsidRDefault="00EB3329" w:rsidP="00EB3329">
      <w:pPr>
        <w:pStyle w:val="ListBullet"/>
      </w:pPr>
      <w:r>
        <w:t>SPST(NC)- push to open.</w:t>
      </w:r>
      <w:r w:rsidR="001735BD">
        <w:t xml:space="preserve"> (dead man’s switch)</w:t>
      </w:r>
    </w:p>
    <w:p w14:paraId="3C2EE855" w14:textId="19A6CFF8" w:rsidR="00EB3329" w:rsidRDefault="00EB3329" w:rsidP="00EB3329">
      <w:pPr>
        <w:pStyle w:val="ListBullet"/>
      </w:pPr>
      <w:r>
        <w:t xml:space="preserve">SPDT- push to toggle between 2 </w:t>
      </w:r>
      <w:r w:rsidR="001735BD">
        <w:t>position</w:t>
      </w:r>
      <w:r>
        <w:t>.</w:t>
      </w:r>
      <w:r w:rsidR="001735BD">
        <w:t xml:space="preserve"> (</w:t>
      </w:r>
      <w:r w:rsidR="00276183">
        <w:t xml:space="preserve">light </w:t>
      </w:r>
      <w:r w:rsidR="005E0FCE">
        <w:t>switch)</w:t>
      </w:r>
    </w:p>
    <w:p w14:paraId="602A4EAE" w14:textId="0CD6704A" w:rsidR="00EB3329" w:rsidRDefault="00EB3329" w:rsidP="00EB3329">
      <w:pPr>
        <w:pStyle w:val="ListBullet"/>
      </w:pPr>
      <w:r>
        <w:t>SPST 2x – push to open/close both the SPST switches simultaneously.</w:t>
      </w:r>
      <w:r w:rsidR="005E0FCE">
        <w:t xml:space="preserve"> </w:t>
      </w:r>
    </w:p>
    <w:p w14:paraId="7920886A" w14:textId="653378E2" w:rsidR="00EB3329" w:rsidRDefault="00EB3329" w:rsidP="00EB3329">
      <w:pPr>
        <w:pStyle w:val="ListBullet"/>
      </w:pPr>
      <w:r>
        <w:t xml:space="preserve">DPDT </w:t>
      </w:r>
      <w:r w:rsidR="005007C4">
        <w:t>–</w:t>
      </w:r>
      <w:r>
        <w:t xml:space="preserve"> </w:t>
      </w:r>
      <w:r w:rsidR="005007C4">
        <w:t>push to toggle both SPDT at the same time.</w:t>
      </w:r>
      <w:r w:rsidR="00276183">
        <w:t xml:space="preserve"> (circuit breaker switch in the mains cabinet)</w:t>
      </w:r>
    </w:p>
    <w:p w14:paraId="6CCA37F9" w14:textId="33E1EF76" w:rsidR="005007C4" w:rsidRDefault="005007C4" w:rsidP="005007C4">
      <w:pPr>
        <w:pStyle w:val="Heading1"/>
      </w:pPr>
      <w:r>
        <w:t>Bipolar Junction Transistor:</w:t>
      </w:r>
    </w:p>
    <w:p w14:paraId="359BE0C9" w14:textId="273457E5" w:rsidR="00C8672D" w:rsidRDefault="00C8672D" w:rsidP="005007C4">
      <w:r>
        <w:t>Common Base Equations:</w:t>
      </w:r>
    </w:p>
    <w:p w14:paraId="3BA186EB" w14:textId="70EF9CE9" w:rsidR="00C8672D" w:rsidRDefault="00C8672D" w:rsidP="00C8672D">
      <w:pPr>
        <w:pStyle w:val="ListBullet"/>
      </w:pPr>
      <w:r>
        <w:t xml:space="preserve">Alpha = </w:t>
      </w:r>
      <w:proofErr w:type="spellStart"/>
      <w:r>
        <w:t>Ic</w:t>
      </w:r>
      <w:proofErr w:type="spellEnd"/>
      <w:r>
        <w:t>/</w:t>
      </w:r>
      <w:proofErr w:type="spellStart"/>
      <w:r>
        <w:t>Ie</w:t>
      </w:r>
      <w:proofErr w:type="spellEnd"/>
      <w:r>
        <w:t>.</w:t>
      </w:r>
    </w:p>
    <w:p w14:paraId="33638996" w14:textId="0033F5F5" w:rsidR="00F34640" w:rsidRDefault="00F34640" w:rsidP="00C8672D">
      <w:pPr>
        <w:pStyle w:val="ListBullet"/>
      </w:pPr>
      <w:proofErr w:type="spellStart"/>
      <w:r>
        <w:t>Ie</w:t>
      </w:r>
      <w:proofErr w:type="spellEnd"/>
      <w:r w:rsidR="00D26487">
        <w:t xml:space="preserve">= </w:t>
      </w:r>
      <w:proofErr w:type="spellStart"/>
      <w:r w:rsidR="00D26487">
        <w:t>alphaIc</w:t>
      </w:r>
      <w:proofErr w:type="spellEnd"/>
      <w:r w:rsidR="00D26487">
        <w:t xml:space="preserve"> + </w:t>
      </w:r>
      <w:proofErr w:type="spellStart"/>
      <w:r w:rsidR="00D26487">
        <w:t>Icbo</w:t>
      </w:r>
      <w:proofErr w:type="spellEnd"/>
    </w:p>
    <w:p w14:paraId="646F6914" w14:textId="22D570A3" w:rsidR="00D26487" w:rsidRDefault="00D26487" w:rsidP="00C8672D">
      <w:pPr>
        <w:pStyle w:val="ListBullet"/>
      </w:pPr>
      <w:proofErr w:type="spellStart"/>
      <w:r>
        <w:t>Iceo</w:t>
      </w:r>
      <w:proofErr w:type="spellEnd"/>
      <w:r>
        <w:t xml:space="preserve"> = </w:t>
      </w:r>
      <w:proofErr w:type="spellStart"/>
      <w:r>
        <w:t>Icbo</w:t>
      </w:r>
      <w:proofErr w:type="spellEnd"/>
      <w:r>
        <w:t xml:space="preserve"> /(1-alpha)</w:t>
      </w:r>
    </w:p>
    <w:p w14:paraId="33987242" w14:textId="64C5CCA4" w:rsidR="004F2C01" w:rsidRDefault="004F2C01" w:rsidP="004F2C01">
      <w:r>
        <w:t>Common Emitter Equations:</w:t>
      </w:r>
    </w:p>
    <w:p w14:paraId="1348A119" w14:textId="6D0D1A99" w:rsidR="004F2C01" w:rsidRDefault="004F2C01" w:rsidP="004F2C01">
      <w:pPr>
        <w:pStyle w:val="ListBullet"/>
      </w:pPr>
      <w:proofErr w:type="spellStart"/>
      <w:r>
        <w:t>Vcc</w:t>
      </w:r>
      <w:proofErr w:type="spellEnd"/>
      <w:r>
        <w:t xml:space="preserve"> = </w:t>
      </w:r>
      <w:proofErr w:type="spellStart"/>
      <w:r>
        <w:t>IcRc</w:t>
      </w:r>
      <w:proofErr w:type="spellEnd"/>
      <w:r>
        <w:t xml:space="preserve"> +</w:t>
      </w:r>
      <w:proofErr w:type="spellStart"/>
      <w:r>
        <w:t>Vce</w:t>
      </w:r>
      <w:proofErr w:type="spellEnd"/>
    </w:p>
    <w:p w14:paraId="2AC2438A" w14:textId="24F577E0" w:rsidR="004F2C01" w:rsidRDefault="004F2C01" w:rsidP="004F2C01">
      <w:pPr>
        <w:pStyle w:val="ListBullet"/>
      </w:pPr>
      <w:proofErr w:type="spellStart"/>
      <w:r>
        <w:t>Vce</w:t>
      </w:r>
      <w:proofErr w:type="spellEnd"/>
      <w:r>
        <w:t xml:space="preserve"> = </w:t>
      </w:r>
      <w:proofErr w:type="spellStart"/>
      <w:r>
        <w:t>Vcc</w:t>
      </w:r>
      <w:proofErr w:type="spellEnd"/>
      <w:r>
        <w:t xml:space="preserve"> -</w:t>
      </w:r>
      <w:proofErr w:type="spellStart"/>
      <w:r>
        <w:t>IcRc</w:t>
      </w:r>
      <w:proofErr w:type="spellEnd"/>
    </w:p>
    <w:p w14:paraId="7804889D" w14:textId="5B227595" w:rsidR="004F2C01" w:rsidRDefault="00F34640" w:rsidP="004F2C01">
      <w:pPr>
        <w:pStyle w:val="ListBullet"/>
      </w:pPr>
      <w:proofErr w:type="spellStart"/>
      <w:r>
        <w:t>Vbb</w:t>
      </w:r>
      <w:proofErr w:type="spellEnd"/>
      <w:r>
        <w:t xml:space="preserve"> = </w:t>
      </w:r>
      <w:proofErr w:type="spellStart"/>
      <w:r>
        <w:t>Vcc</w:t>
      </w:r>
      <w:proofErr w:type="spellEnd"/>
      <w:r>
        <w:t xml:space="preserve"> – </w:t>
      </w:r>
      <w:proofErr w:type="spellStart"/>
      <w:r>
        <w:t>IcRc</w:t>
      </w:r>
      <w:proofErr w:type="spellEnd"/>
    </w:p>
    <w:p w14:paraId="783B189F" w14:textId="7E4E8A3E" w:rsidR="00F34640" w:rsidRDefault="00F34640" w:rsidP="004F2C01">
      <w:pPr>
        <w:pStyle w:val="ListBullet"/>
      </w:pPr>
      <w:r>
        <w:t xml:space="preserve">Vin = </w:t>
      </w:r>
      <w:proofErr w:type="spellStart"/>
      <w:r>
        <w:t>Vbb</w:t>
      </w:r>
      <w:proofErr w:type="spellEnd"/>
      <w:r>
        <w:t xml:space="preserve"> + </w:t>
      </w:r>
      <w:proofErr w:type="spellStart"/>
      <w:r>
        <w:t>vbb</w:t>
      </w:r>
      <w:proofErr w:type="spellEnd"/>
    </w:p>
    <w:p w14:paraId="261A5BA5" w14:textId="5A1EB559" w:rsidR="00F34640" w:rsidRDefault="00F34640" w:rsidP="00F34640">
      <w:pPr>
        <w:pStyle w:val="ListBullet"/>
      </w:pPr>
      <w:proofErr w:type="spellStart"/>
      <w:r>
        <w:t>Vout</w:t>
      </w:r>
      <w:proofErr w:type="spellEnd"/>
      <w:r>
        <w:t xml:space="preserve"> = </w:t>
      </w:r>
      <w:proofErr w:type="spellStart"/>
      <w:r>
        <w:t>Vce</w:t>
      </w:r>
      <w:proofErr w:type="spellEnd"/>
      <w:r>
        <w:t xml:space="preserve"> </w:t>
      </w:r>
    </w:p>
    <w:p w14:paraId="09F4A02C" w14:textId="0DAFA69E" w:rsidR="004F2C01" w:rsidRDefault="004F2C01" w:rsidP="004F2C01">
      <w:pPr>
        <w:pStyle w:val="ListBullet"/>
      </w:pPr>
      <w:r>
        <w:t xml:space="preserve">Transfer characteristics is linear, </w:t>
      </w:r>
      <w:proofErr w:type="spellStart"/>
      <w:r>
        <w:t>Ib</w:t>
      </w:r>
      <w:proofErr w:type="spellEnd"/>
      <w:r>
        <w:t xml:space="preserve"> proportional to </w:t>
      </w:r>
      <w:proofErr w:type="spellStart"/>
      <w:r>
        <w:t>Ic</w:t>
      </w:r>
      <w:proofErr w:type="spellEnd"/>
      <w:r>
        <w:t>.</w:t>
      </w:r>
    </w:p>
    <w:p w14:paraId="42A0A02B" w14:textId="1236DFC5" w:rsidR="004F2C01" w:rsidRDefault="004F2C01" w:rsidP="004F2C01">
      <w:pPr>
        <w:pStyle w:val="ListBullet"/>
      </w:pPr>
      <w:r>
        <w:t xml:space="preserve">States are like half a bell curve. When Vi &lt; </w:t>
      </w:r>
      <w:proofErr w:type="gramStart"/>
      <w:r>
        <w:t>Vth ,</w:t>
      </w:r>
      <w:proofErr w:type="gramEnd"/>
      <w:r>
        <w:t xml:space="preserve"> Vo = high. (cut-off)</w:t>
      </w:r>
    </w:p>
    <w:p w14:paraId="465D581F" w14:textId="449D8FC1" w:rsidR="004F2C01" w:rsidRDefault="004F2C01" w:rsidP="004F2C01">
      <w:pPr>
        <w:pStyle w:val="ListBullet"/>
      </w:pPr>
      <w:r>
        <w:t>Vi &gt;</w:t>
      </w:r>
      <w:proofErr w:type="spellStart"/>
      <w:r>
        <w:t>vth</w:t>
      </w:r>
      <w:proofErr w:type="spellEnd"/>
      <w:r>
        <w:t xml:space="preserve"> and in the operating range then </w:t>
      </w:r>
      <w:proofErr w:type="spellStart"/>
      <w:r>
        <w:t>vo</w:t>
      </w:r>
      <w:proofErr w:type="spellEnd"/>
      <w:r>
        <w:t xml:space="preserve"> drops slowly. (active)</w:t>
      </w:r>
    </w:p>
    <w:p w14:paraId="0AD57103" w14:textId="671FF31E" w:rsidR="004F2C01" w:rsidRDefault="004F2C01" w:rsidP="004F2C01">
      <w:pPr>
        <w:pStyle w:val="ListBullet"/>
      </w:pPr>
      <w:r>
        <w:t>Vi&gt;operating range then v0 drops to almost zero</w:t>
      </w:r>
    </w:p>
    <w:p w14:paraId="4FBEB34B" w14:textId="56E0BB5C" w:rsidR="00F34640" w:rsidRDefault="00F34640" w:rsidP="004F2C01">
      <w:pPr>
        <w:pStyle w:val="ListBullet"/>
      </w:pPr>
      <w:r>
        <w:t>The output wave</w:t>
      </w:r>
      <w:r w:rsidR="00276183">
        <w:t xml:space="preserve"> is</w:t>
      </w:r>
      <w:r>
        <w:t xml:space="preserve"> invert</w:t>
      </w:r>
      <w:r w:rsidR="00276183">
        <w:t>ed</w:t>
      </w:r>
      <w:r>
        <w:t>.</w:t>
      </w:r>
      <w:r w:rsidR="00276183">
        <w:t xml:space="preserve"> As the output junction can only be run in reverse bias </w:t>
      </w:r>
      <w:proofErr w:type="gramStart"/>
      <w:r w:rsidR="00276183">
        <w:t>hence</w:t>
      </w:r>
      <w:proofErr w:type="gramEnd"/>
      <w:r w:rsidR="00276183">
        <w:t xml:space="preserve"> we need the output to always be positive so what we do is attach a resistor in parallel. The output wave from </w:t>
      </w:r>
      <w:proofErr w:type="spellStart"/>
      <w:r w:rsidR="00276183">
        <w:t>ce</w:t>
      </w:r>
      <w:proofErr w:type="spellEnd"/>
      <w:r w:rsidR="00276183">
        <w:t xml:space="preserve"> flows through resistor to give a voltage drop. The voltage drop in the negative half cycle is positive due to the aid of </w:t>
      </w:r>
      <w:proofErr w:type="spellStart"/>
      <w:r w:rsidR="00276183">
        <w:t>Vcc</w:t>
      </w:r>
      <w:proofErr w:type="spellEnd"/>
      <w:r w:rsidR="00276183">
        <w:t>. The voltage drop in the positive half cycle is negative due to the aid of resistor.</w:t>
      </w:r>
    </w:p>
    <w:p w14:paraId="307620FC" w14:textId="39FB18B5" w:rsidR="00F34640" w:rsidRDefault="00F34640" w:rsidP="004F2C01">
      <w:pPr>
        <w:pStyle w:val="ListBullet"/>
      </w:pPr>
      <w:r>
        <w:lastRenderedPageBreak/>
        <w:t>The voltage gain depends on the product of current gain and Resistance gain.</w:t>
      </w:r>
    </w:p>
    <w:p w14:paraId="7C1C9413" w14:textId="0BFB8AA9" w:rsidR="00F34640" w:rsidRDefault="00D26487" w:rsidP="004F2C01">
      <w:pPr>
        <w:pStyle w:val="ListBullet"/>
      </w:pPr>
      <w:r>
        <w:t xml:space="preserve">The load line is the line between </w:t>
      </w:r>
      <w:proofErr w:type="spellStart"/>
      <w:r>
        <w:t>vcc</w:t>
      </w:r>
      <w:proofErr w:type="spellEnd"/>
      <w:r>
        <w:t xml:space="preserve"> and </w:t>
      </w:r>
      <w:proofErr w:type="spellStart"/>
      <w:r>
        <w:t>vcc</w:t>
      </w:r>
      <w:proofErr w:type="spellEnd"/>
      <w:r>
        <w:t>/</w:t>
      </w:r>
      <w:proofErr w:type="spellStart"/>
      <w:r>
        <w:t>rc</w:t>
      </w:r>
      <w:proofErr w:type="spellEnd"/>
      <w:r>
        <w:t>.</w:t>
      </w:r>
    </w:p>
    <w:p w14:paraId="4C031F3E" w14:textId="68428022" w:rsidR="00D26487" w:rsidRDefault="00D26487" w:rsidP="004F2C01">
      <w:pPr>
        <w:pStyle w:val="ListBullet"/>
      </w:pPr>
      <w:r>
        <w:t xml:space="preserve">The variation in </w:t>
      </w:r>
      <w:proofErr w:type="spellStart"/>
      <w:r>
        <w:t>rc</w:t>
      </w:r>
      <w:proofErr w:type="spellEnd"/>
      <w:r>
        <w:t xml:space="preserve"> changes the slope. Increasing </w:t>
      </w:r>
      <w:proofErr w:type="spellStart"/>
      <w:r>
        <w:t>Rc</w:t>
      </w:r>
      <w:proofErr w:type="spellEnd"/>
      <w:r>
        <w:t xml:space="preserve"> reduces slope.</w:t>
      </w:r>
    </w:p>
    <w:p w14:paraId="5A3A8DBA" w14:textId="68CCE3E5" w:rsidR="00D26487" w:rsidRPr="005007C4" w:rsidRDefault="00D26487" w:rsidP="004F2C01">
      <w:pPr>
        <w:pStyle w:val="ListBullet"/>
      </w:pPr>
      <w:r>
        <w:t xml:space="preserve">The variation in </w:t>
      </w:r>
      <w:proofErr w:type="spellStart"/>
      <w:r>
        <w:t>Vcc</w:t>
      </w:r>
      <w:proofErr w:type="spellEnd"/>
      <w:r>
        <w:t xml:space="preserve"> shifts the load line according to the intercept </w:t>
      </w:r>
      <w:proofErr w:type="spellStart"/>
      <w:r>
        <w:t>vcc</w:t>
      </w:r>
      <w:proofErr w:type="spellEnd"/>
      <w:r>
        <w:t>/</w:t>
      </w:r>
      <w:proofErr w:type="spellStart"/>
      <w:r>
        <w:t>rc</w:t>
      </w:r>
      <w:proofErr w:type="spellEnd"/>
      <w:r>
        <w:t>.</w:t>
      </w:r>
    </w:p>
    <w:sectPr w:rsidR="00D26487" w:rsidRPr="005007C4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D194F" w14:textId="77777777" w:rsidR="007A434B" w:rsidRDefault="007A434B" w:rsidP="00C6554A">
      <w:pPr>
        <w:spacing w:before="0" w:after="0" w:line="240" w:lineRule="auto"/>
      </w:pPr>
      <w:r>
        <w:separator/>
      </w:r>
    </w:p>
  </w:endnote>
  <w:endnote w:type="continuationSeparator" w:id="0">
    <w:p w14:paraId="6B8F1314" w14:textId="77777777" w:rsidR="007A434B" w:rsidRDefault="007A434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8A474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0D5D3" w14:textId="77777777" w:rsidR="007A434B" w:rsidRDefault="007A434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79200BE" w14:textId="77777777" w:rsidR="007A434B" w:rsidRDefault="007A434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D9"/>
    <w:rsid w:val="000C73F1"/>
    <w:rsid w:val="001735BD"/>
    <w:rsid w:val="002554CD"/>
    <w:rsid w:val="00276183"/>
    <w:rsid w:val="00293B83"/>
    <w:rsid w:val="002B4294"/>
    <w:rsid w:val="00333D0D"/>
    <w:rsid w:val="0037327B"/>
    <w:rsid w:val="004C049F"/>
    <w:rsid w:val="004F2C01"/>
    <w:rsid w:val="005000E2"/>
    <w:rsid w:val="005007C4"/>
    <w:rsid w:val="00551CA7"/>
    <w:rsid w:val="005E0FCE"/>
    <w:rsid w:val="0061793F"/>
    <w:rsid w:val="00686DD5"/>
    <w:rsid w:val="006A3CE7"/>
    <w:rsid w:val="007A434B"/>
    <w:rsid w:val="009044DE"/>
    <w:rsid w:val="009B69E9"/>
    <w:rsid w:val="00A53773"/>
    <w:rsid w:val="00AC3B76"/>
    <w:rsid w:val="00BE47D9"/>
    <w:rsid w:val="00C6554A"/>
    <w:rsid w:val="00C8672D"/>
    <w:rsid w:val="00D26487"/>
    <w:rsid w:val="00EB3329"/>
    <w:rsid w:val="00EC0EFA"/>
    <w:rsid w:val="00ED7C44"/>
    <w:rsid w:val="00F3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A65CD"/>
  <w15:chartTrackingRefBased/>
  <w15:docId w15:val="{E791A2D7-64F9-47FF-9DD6-620CEB8F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xhere.com/en/photo/85197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h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4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SEELA</dc:creator>
  <cp:keywords/>
  <dc:description/>
  <cp:lastModifiedBy>SIDHARTH SEELA</cp:lastModifiedBy>
  <cp:revision>2</cp:revision>
  <dcterms:created xsi:type="dcterms:W3CDTF">2020-08-18T12:37:00Z</dcterms:created>
  <dcterms:modified xsi:type="dcterms:W3CDTF">2020-08-18T12:37:00Z</dcterms:modified>
</cp:coreProperties>
</file>