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303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0FE72D0" wp14:editId="0C87460B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CFEA8C" w14:textId="7435CEC3" w:rsidR="00C6554A" w:rsidRDefault="004037F2" w:rsidP="00C6554A">
      <w:pPr>
        <w:pStyle w:val="Title"/>
      </w:pPr>
      <w:r>
        <w:t>Microcontrollers</w:t>
      </w:r>
    </w:p>
    <w:p w14:paraId="3265C46B" w14:textId="3B7DC45E" w:rsidR="00C6554A" w:rsidRPr="00D5413C" w:rsidRDefault="004037F2" w:rsidP="00C6554A">
      <w:pPr>
        <w:pStyle w:val="Subtitle"/>
      </w:pPr>
      <w:r>
        <w:t>Arduino and Teensy</w:t>
      </w:r>
    </w:p>
    <w:p w14:paraId="052D0242" w14:textId="5F2F295C" w:rsidR="00C6554A" w:rsidRDefault="004037F2" w:rsidP="00C6554A">
      <w:pPr>
        <w:pStyle w:val="ContactInfo"/>
      </w:pPr>
      <w:r>
        <w:t>Sidharth Seela</w:t>
      </w:r>
      <w:r w:rsidR="00C6554A">
        <w:t xml:space="preserve"> | </w:t>
      </w:r>
      <w:r w:rsidR="005A0519">
        <w:t xml:space="preserve">Manipal E-Powertrain </w:t>
      </w:r>
      <w:r w:rsidR="00C6554A">
        <w:t>|</w:t>
      </w:r>
      <w:r w:rsidR="005A0519">
        <w:t xml:space="preserve"> September 5, 2020</w:t>
      </w:r>
      <w:r w:rsidR="00C6554A">
        <w:br w:type="page"/>
      </w:r>
    </w:p>
    <w:p w14:paraId="458B6DC2" w14:textId="100B500E" w:rsidR="004037F2" w:rsidRDefault="005A0519" w:rsidP="005A0519">
      <w:pPr>
        <w:pStyle w:val="Heading1"/>
      </w:pPr>
      <w:r>
        <w:lastRenderedPageBreak/>
        <w:t>Microcontrollers:</w:t>
      </w:r>
    </w:p>
    <w:p w14:paraId="1D0AD020" w14:textId="7D0C3C67" w:rsidR="005A0519" w:rsidRDefault="005A0519" w:rsidP="005A0519">
      <w:r>
        <w:t xml:space="preserve">A microcontroller is a specific type of </w:t>
      </w:r>
      <w:r w:rsidR="002F68D5">
        <w:t>CPU</w:t>
      </w:r>
      <w:r>
        <w:t xml:space="preserve">, which runs a set of instruction multiple times, apart from </w:t>
      </w:r>
      <w:r w:rsidR="002F68D5">
        <w:t>CPU</w:t>
      </w:r>
      <w:r>
        <w:t xml:space="preserve"> it has also got ram and rom, i/o pins</w:t>
      </w:r>
      <w:r w:rsidR="000037A8">
        <w:t>, ADC and DAC</w:t>
      </w:r>
      <w:r>
        <w:t xml:space="preserve"> integrated into it.</w:t>
      </w:r>
    </w:p>
    <w:p w14:paraId="343FBE74" w14:textId="348071C3" w:rsidR="008E126E" w:rsidRDefault="005A0519" w:rsidP="002F68D5">
      <w:r>
        <w:t xml:space="preserve">It is used </w:t>
      </w:r>
      <w:r w:rsidR="000037A8">
        <w:t>to do small repetitive tasks. A set of instructions are programmed</w:t>
      </w:r>
      <w:r w:rsidR="002F68D5"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3320"/>
        <w:gridCol w:w="3405"/>
      </w:tblGrid>
      <w:tr w:rsidR="008E126E" w14:paraId="06F34466" w14:textId="77777777" w:rsidTr="009E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7E5A168" w14:textId="49B82E06" w:rsidR="008E126E" w:rsidRDefault="008E126E" w:rsidP="001A0BF6">
            <w:r>
              <w:t>Difference</w:t>
            </w:r>
          </w:p>
        </w:tc>
        <w:tc>
          <w:tcPr>
            <w:tcW w:w="3320" w:type="dxa"/>
          </w:tcPr>
          <w:p w14:paraId="5F6DDF22" w14:textId="5867582E" w:rsidR="008E126E" w:rsidRDefault="008E126E" w:rsidP="001A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(UNO R3) </w:t>
            </w:r>
          </w:p>
        </w:tc>
        <w:tc>
          <w:tcPr>
            <w:tcW w:w="3405" w:type="dxa"/>
          </w:tcPr>
          <w:p w14:paraId="1515F8B7" w14:textId="31E12BCE" w:rsidR="008E126E" w:rsidRDefault="008E126E" w:rsidP="001A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Teensy (3.5)</w:t>
            </w:r>
          </w:p>
        </w:tc>
      </w:tr>
      <w:tr w:rsidR="008E126E" w14:paraId="65D437F8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D93AE35" w14:textId="570AB97E" w:rsidR="008E126E" w:rsidRDefault="008E126E" w:rsidP="008E126E">
            <w:r>
              <w:t>CPU</w:t>
            </w:r>
          </w:p>
        </w:tc>
        <w:tc>
          <w:tcPr>
            <w:tcW w:w="3320" w:type="dxa"/>
          </w:tcPr>
          <w:p w14:paraId="658F0716" w14:textId="23FF22B8" w:rsidR="008E126E" w:rsidRDefault="008E126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Atmega 328 (16MHz)</w:t>
            </w:r>
            <w:r w:rsidR="00A0675E">
              <w:t xml:space="preserve"> (32bit)</w:t>
            </w:r>
          </w:p>
        </w:tc>
        <w:tc>
          <w:tcPr>
            <w:tcW w:w="3405" w:type="dxa"/>
          </w:tcPr>
          <w:p w14:paraId="3B0FBD0C" w14:textId="2AFD9BD1" w:rsidR="008E126E" w:rsidRDefault="008E126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 Cortex 4 (120MHz)</w:t>
            </w:r>
            <w:r w:rsidR="0070733F">
              <w:t xml:space="preserve"> (8-bit)</w:t>
            </w:r>
          </w:p>
        </w:tc>
      </w:tr>
      <w:tr w:rsidR="008E126E" w14:paraId="6FA1AFF1" w14:textId="77777777" w:rsidTr="009E24B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974114B" w14:textId="1BBB64A8" w:rsidR="008E126E" w:rsidRDefault="008E126E" w:rsidP="008E126E">
            <w:r>
              <w:t>CAN BUS port</w:t>
            </w:r>
          </w:p>
        </w:tc>
        <w:tc>
          <w:tcPr>
            <w:tcW w:w="3320" w:type="dxa"/>
          </w:tcPr>
          <w:p w14:paraId="14C828D0" w14:textId="4B2DF682" w:rsidR="008E126E" w:rsidRDefault="008E126E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05" w:type="dxa"/>
          </w:tcPr>
          <w:p w14:paraId="5DD280BD" w14:textId="036A2C66" w:rsidR="008E126E" w:rsidRDefault="008E126E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126E" w14:paraId="50A0562C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8E7B639" w14:textId="2A2B0066" w:rsidR="008E126E" w:rsidRDefault="008E126E" w:rsidP="008E126E">
            <w:r>
              <w:t>I2C port</w:t>
            </w:r>
          </w:p>
        </w:tc>
        <w:tc>
          <w:tcPr>
            <w:tcW w:w="3320" w:type="dxa"/>
          </w:tcPr>
          <w:p w14:paraId="5C468458" w14:textId="0AEF5DA0" w:rsidR="008E126E" w:rsidRDefault="008E126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(a4/a5)</w:t>
            </w:r>
          </w:p>
        </w:tc>
        <w:tc>
          <w:tcPr>
            <w:tcW w:w="3405" w:type="dxa"/>
          </w:tcPr>
          <w:p w14:paraId="1850036E" w14:textId="14F6086A" w:rsidR="008E126E" w:rsidRDefault="008E126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E126E" w14:paraId="65758B9F" w14:textId="77777777" w:rsidTr="009E24B4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216AD34" w14:textId="7CFE837E" w:rsidR="008E126E" w:rsidRDefault="00DC243D" w:rsidP="008E126E">
            <w:r>
              <w:t>SPI port</w:t>
            </w:r>
          </w:p>
        </w:tc>
        <w:tc>
          <w:tcPr>
            <w:tcW w:w="3320" w:type="dxa"/>
          </w:tcPr>
          <w:p w14:paraId="2AFF67DA" w14:textId="52CE7CFD" w:rsidR="008E126E" w:rsidRDefault="00DC243D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05" w:type="dxa"/>
          </w:tcPr>
          <w:p w14:paraId="233FE65F" w14:textId="569DE374" w:rsidR="008E126E" w:rsidRDefault="00DC243D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E126E" w14:paraId="676A1267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97A4D0B" w14:textId="04572347" w:rsidR="008E126E" w:rsidRDefault="009E24B4" w:rsidP="008E126E">
            <w:r>
              <w:t>Real Time Clock</w:t>
            </w:r>
          </w:p>
        </w:tc>
        <w:tc>
          <w:tcPr>
            <w:tcW w:w="3320" w:type="dxa"/>
          </w:tcPr>
          <w:p w14:paraId="13EA899F" w14:textId="27AF69C5" w:rsidR="008E126E" w:rsidRDefault="009E24B4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405" w:type="dxa"/>
          </w:tcPr>
          <w:p w14:paraId="27AE5E72" w14:textId="7B904AA3" w:rsidR="008E126E" w:rsidRDefault="009E24B4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8E126E" w14:paraId="213FB79E" w14:textId="77777777" w:rsidTr="009E24B4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B50F532" w14:textId="67C24A59" w:rsidR="008E126E" w:rsidRDefault="009E24B4" w:rsidP="008E126E">
            <w:r>
              <w:t>Flash</w:t>
            </w:r>
          </w:p>
        </w:tc>
        <w:tc>
          <w:tcPr>
            <w:tcW w:w="3320" w:type="dxa"/>
          </w:tcPr>
          <w:p w14:paraId="1BDB8211" w14:textId="44FE88EF" w:rsidR="008E126E" w:rsidRDefault="009E24B4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32kb</w:t>
            </w:r>
            <w:r w:rsidR="00A0675E">
              <w:t xml:space="preserve"> </w:t>
            </w:r>
          </w:p>
        </w:tc>
        <w:tc>
          <w:tcPr>
            <w:tcW w:w="3405" w:type="dxa"/>
          </w:tcPr>
          <w:p w14:paraId="4F19863D" w14:textId="5692F1B9" w:rsidR="008E126E" w:rsidRDefault="009E24B4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512kb</w:t>
            </w:r>
            <w:r w:rsidR="00A0675E">
              <w:t xml:space="preserve"> + sd card slot</w:t>
            </w:r>
          </w:p>
        </w:tc>
      </w:tr>
      <w:tr w:rsidR="008E126E" w14:paraId="66E620E4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473D9A1" w14:textId="398C8B3C" w:rsidR="008E126E" w:rsidRDefault="009E24B4" w:rsidP="008E126E">
            <w:r>
              <w:t>RAM</w:t>
            </w:r>
          </w:p>
        </w:tc>
        <w:tc>
          <w:tcPr>
            <w:tcW w:w="3320" w:type="dxa"/>
          </w:tcPr>
          <w:p w14:paraId="0B70B5EE" w14:textId="1EE0FB17" w:rsidR="008E126E" w:rsidRDefault="009E24B4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2kb</w:t>
            </w:r>
          </w:p>
        </w:tc>
        <w:tc>
          <w:tcPr>
            <w:tcW w:w="3405" w:type="dxa"/>
          </w:tcPr>
          <w:p w14:paraId="7E002707" w14:textId="02685191" w:rsidR="008E126E" w:rsidRDefault="009E24B4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192kb</w:t>
            </w:r>
          </w:p>
        </w:tc>
      </w:tr>
      <w:tr w:rsidR="009E24B4" w14:paraId="24E43480" w14:textId="77777777" w:rsidTr="009E24B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5391A5C2" w14:textId="7B171C80" w:rsidR="009E24B4" w:rsidRDefault="00C11FC2" w:rsidP="008E126E">
            <w:r>
              <w:t>EEPROM</w:t>
            </w:r>
          </w:p>
        </w:tc>
        <w:tc>
          <w:tcPr>
            <w:tcW w:w="3320" w:type="dxa"/>
          </w:tcPr>
          <w:p w14:paraId="1590F5F8" w14:textId="622657AD" w:rsidR="009E24B4" w:rsidRDefault="00C11FC2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1kb</w:t>
            </w:r>
          </w:p>
        </w:tc>
        <w:tc>
          <w:tcPr>
            <w:tcW w:w="3405" w:type="dxa"/>
          </w:tcPr>
          <w:p w14:paraId="7538F38C" w14:textId="73FE8174" w:rsidR="009E24B4" w:rsidRDefault="00C11FC2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4kb</w:t>
            </w:r>
          </w:p>
        </w:tc>
      </w:tr>
      <w:tr w:rsidR="009E24B4" w14:paraId="387AFCD5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7818F8E" w14:textId="2B188C5D" w:rsidR="009E24B4" w:rsidRDefault="00A0675E" w:rsidP="008E126E">
            <w:r>
              <w:t>Input voltage</w:t>
            </w:r>
          </w:p>
        </w:tc>
        <w:tc>
          <w:tcPr>
            <w:tcW w:w="3320" w:type="dxa"/>
          </w:tcPr>
          <w:p w14:paraId="506D1639" w14:textId="531F11A7" w:rsidR="009E24B4" w:rsidRDefault="00A0675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7-12v</w:t>
            </w:r>
          </w:p>
        </w:tc>
        <w:tc>
          <w:tcPr>
            <w:tcW w:w="3405" w:type="dxa"/>
          </w:tcPr>
          <w:p w14:paraId="03FA682B" w14:textId="04F726DD" w:rsidR="009E24B4" w:rsidRDefault="00A0675E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3.2v</w:t>
            </w:r>
          </w:p>
        </w:tc>
      </w:tr>
      <w:tr w:rsidR="009E24B4" w14:paraId="0B8C3150" w14:textId="77777777" w:rsidTr="009E24B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9A59A99" w14:textId="463A163A" w:rsidR="009E24B4" w:rsidRDefault="00A0675E" w:rsidP="008E126E">
            <w:r>
              <w:t>Pwm pins</w:t>
            </w:r>
          </w:p>
        </w:tc>
        <w:tc>
          <w:tcPr>
            <w:tcW w:w="3320" w:type="dxa"/>
          </w:tcPr>
          <w:p w14:paraId="5128B380" w14:textId="4A598FF4" w:rsidR="009E24B4" w:rsidRDefault="00A0675E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( 8bit)</w:t>
            </w:r>
          </w:p>
        </w:tc>
        <w:tc>
          <w:tcPr>
            <w:tcW w:w="3405" w:type="dxa"/>
          </w:tcPr>
          <w:p w14:paraId="217B2020" w14:textId="420F1D1D" w:rsidR="009E24B4" w:rsidRDefault="00A0675E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(16bit)</w:t>
            </w:r>
          </w:p>
        </w:tc>
      </w:tr>
      <w:tr w:rsidR="009E24B4" w14:paraId="00E8E4DB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9299798" w14:textId="3BE008E4" w:rsidR="009E24B4" w:rsidRDefault="0070733F" w:rsidP="008E126E">
            <w:r>
              <w:t>Total digital pins</w:t>
            </w:r>
          </w:p>
        </w:tc>
        <w:tc>
          <w:tcPr>
            <w:tcW w:w="3320" w:type="dxa"/>
          </w:tcPr>
          <w:p w14:paraId="6BA95A56" w14:textId="544E2890" w:rsidR="009E24B4" w:rsidRDefault="0070733F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405" w:type="dxa"/>
          </w:tcPr>
          <w:p w14:paraId="5AFB9751" w14:textId="77777777" w:rsidR="009E24B4" w:rsidRDefault="009E24B4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4B4" w14:paraId="6F8BAA58" w14:textId="77777777" w:rsidTr="009E24B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336B55B" w14:textId="7D72F88F" w:rsidR="009E24B4" w:rsidRDefault="0070733F" w:rsidP="008E126E">
            <w:r>
              <w:t xml:space="preserve">Serial ports </w:t>
            </w:r>
          </w:p>
        </w:tc>
        <w:tc>
          <w:tcPr>
            <w:tcW w:w="3320" w:type="dxa"/>
          </w:tcPr>
          <w:p w14:paraId="14D85AAC" w14:textId="7B569723" w:rsidR="009E24B4" w:rsidRDefault="0070733F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05" w:type="dxa"/>
          </w:tcPr>
          <w:p w14:paraId="4B1B40A4" w14:textId="0818848E" w:rsidR="0070733F" w:rsidRDefault="0070733F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15F7C" w14:paraId="7FEB9A1E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072C2E2" w14:textId="45858D8B" w:rsidR="00915F7C" w:rsidRDefault="00915F7C" w:rsidP="008E126E">
            <w:r>
              <w:t>dimensions</w:t>
            </w:r>
          </w:p>
        </w:tc>
        <w:tc>
          <w:tcPr>
            <w:tcW w:w="3320" w:type="dxa"/>
          </w:tcPr>
          <w:p w14:paraId="1DAB08CF" w14:textId="39521562" w:rsidR="00915F7C" w:rsidRDefault="00915F7C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6.3*1.8*0.5</w:t>
            </w:r>
          </w:p>
        </w:tc>
        <w:tc>
          <w:tcPr>
            <w:tcW w:w="3405" w:type="dxa"/>
          </w:tcPr>
          <w:p w14:paraId="457DA339" w14:textId="44CC379F" w:rsidR="00915F7C" w:rsidRDefault="00915F7C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8*5.5*2.5 cm3</w:t>
            </w:r>
          </w:p>
        </w:tc>
      </w:tr>
      <w:tr w:rsidR="00915F7C" w14:paraId="63C6FB26" w14:textId="77777777" w:rsidTr="009E24B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31A0DE0" w14:textId="56EF3785" w:rsidR="00915F7C" w:rsidRDefault="00E6052D" w:rsidP="008E126E">
            <w:r>
              <w:t>Ethernet</w:t>
            </w:r>
          </w:p>
        </w:tc>
        <w:tc>
          <w:tcPr>
            <w:tcW w:w="3320" w:type="dxa"/>
          </w:tcPr>
          <w:p w14:paraId="39931EAC" w14:textId="7FCBA115" w:rsidR="00915F7C" w:rsidRDefault="00E6052D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100mbps capable</w:t>
            </w:r>
          </w:p>
        </w:tc>
        <w:tc>
          <w:tcPr>
            <w:tcW w:w="3405" w:type="dxa"/>
          </w:tcPr>
          <w:p w14:paraId="5C0C6D39" w14:textId="6DA90DC4" w:rsidR="00915F7C" w:rsidRDefault="00E6052D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port</w:t>
            </w:r>
          </w:p>
        </w:tc>
      </w:tr>
      <w:tr w:rsidR="00915F7C" w14:paraId="418B905A" w14:textId="77777777" w:rsidTr="009E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931B62F" w14:textId="79F13ACC" w:rsidR="00915F7C" w:rsidRDefault="00684850" w:rsidP="008E126E">
            <w:r>
              <w:t>dma</w:t>
            </w:r>
          </w:p>
        </w:tc>
        <w:tc>
          <w:tcPr>
            <w:tcW w:w="3320" w:type="dxa"/>
          </w:tcPr>
          <w:p w14:paraId="3327229C" w14:textId="77777777" w:rsidR="00915F7C" w:rsidRDefault="00915F7C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5" w:type="dxa"/>
          </w:tcPr>
          <w:p w14:paraId="7F6785F9" w14:textId="77777777" w:rsidR="00915F7C" w:rsidRDefault="00915F7C" w:rsidP="008E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F7C" w14:paraId="7BA28E07" w14:textId="77777777" w:rsidTr="009E24B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7DBF26F" w14:textId="77777777" w:rsidR="00915F7C" w:rsidRDefault="00915F7C" w:rsidP="008E126E"/>
        </w:tc>
        <w:tc>
          <w:tcPr>
            <w:tcW w:w="3320" w:type="dxa"/>
          </w:tcPr>
          <w:p w14:paraId="0BF05B14" w14:textId="77777777" w:rsidR="00915F7C" w:rsidRDefault="00915F7C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5" w:type="dxa"/>
          </w:tcPr>
          <w:p w14:paraId="1EE2BE12" w14:textId="77777777" w:rsidR="00915F7C" w:rsidRDefault="00915F7C" w:rsidP="008E1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9DF145" w14:textId="77777777" w:rsidR="001A0BF6" w:rsidRPr="001A0BF6" w:rsidRDefault="001A0BF6" w:rsidP="001A0BF6"/>
    <w:sectPr w:rsidR="001A0BF6" w:rsidRPr="001A0BF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824F" w14:textId="77777777" w:rsidR="00022097" w:rsidRDefault="00022097" w:rsidP="00C6554A">
      <w:pPr>
        <w:spacing w:before="0" w:after="0" w:line="240" w:lineRule="auto"/>
      </w:pPr>
      <w:r>
        <w:separator/>
      </w:r>
    </w:p>
  </w:endnote>
  <w:endnote w:type="continuationSeparator" w:id="0">
    <w:p w14:paraId="11D1E53E" w14:textId="77777777" w:rsidR="00022097" w:rsidRDefault="0002209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358D4" w14:textId="77777777" w:rsidR="001A0BF6" w:rsidRDefault="001A0BF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D293E" w14:textId="77777777" w:rsidR="00022097" w:rsidRDefault="0002209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8949381" w14:textId="77777777" w:rsidR="00022097" w:rsidRDefault="0002209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F2"/>
    <w:rsid w:val="000037A8"/>
    <w:rsid w:val="00022097"/>
    <w:rsid w:val="000E323A"/>
    <w:rsid w:val="001A0BF6"/>
    <w:rsid w:val="002554CD"/>
    <w:rsid w:val="0028055C"/>
    <w:rsid w:val="00293B83"/>
    <w:rsid w:val="002B4294"/>
    <w:rsid w:val="002F68D5"/>
    <w:rsid w:val="00333D0D"/>
    <w:rsid w:val="004037F2"/>
    <w:rsid w:val="004C049F"/>
    <w:rsid w:val="005000E2"/>
    <w:rsid w:val="005A0519"/>
    <w:rsid w:val="0060649E"/>
    <w:rsid w:val="00684850"/>
    <w:rsid w:val="006A3CE7"/>
    <w:rsid w:val="0070733F"/>
    <w:rsid w:val="008E126E"/>
    <w:rsid w:val="00915F7C"/>
    <w:rsid w:val="009E24B4"/>
    <w:rsid w:val="00A0675E"/>
    <w:rsid w:val="00C11FC2"/>
    <w:rsid w:val="00C12D07"/>
    <w:rsid w:val="00C6554A"/>
    <w:rsid w:val="00DC243D"/>
    <w:rsid w:val="00E6052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6A3E3"/>
  <w15:chartTrackingRefBased/>
  <w15:docId w15:val="{9D9C8600-29B9-4D3A-9B72-933D4641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8E126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12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h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862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SEELA</dc:creator>
  <cp:keywords/>
  <dc:description/>
  <cp:lastModifiedBy>SIDHARTH SEELA</cp:lastModifiedBy>
  <cp:revision>3</cp:revision>
  <dcterms:created xsi:type="dcterms:W3CDTF">2020-09-03T15:34:00Z</dcterms:created>
  <dcterms:modified xsi:type="dcterms:W3CDTF">2020-09-05T06:16:00Z</dcterms:modified>
</cp:coreProperties>
</file>