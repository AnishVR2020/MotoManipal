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123034" w14:textId="77777777" w:rsidR="00C6554A" w:rsidRPr="008B5277" w:rsidRDefault="002554CD" w:rsidP="00C6554A">
      <w:pPr>
        <w:pStyle w:val="Photo"/>
      </w:pPr>
      <w:bookmarkStart w:id="0" w:name="_Toc321147149"/>
      <w:bookmarkStart w:id="1" w:name="_Toc318188227"/>
      <w:bookmarkStart w:id="2" w:name="_Toc318188327"/>
      <w:bookmarkStart w:id="3" w:name="_Toc318189312"/>
      <w:bookmarkStart w:id="4" w:name="_Toc321147011"/>
      <w:r w:rsidRPr="008B5277">
        <w:rPr>
          <w:noProof/>
        </w:rPr>
        <w:drawing>
          <wp:inline distT="0" distB="0" distL="0" distR="0" wp14:anchorId="10FE72D0" wp14:editId="0C87460B">
            <wp:extent cx="3657600" cy="5486400"/>
            <wp:effectExtent l="0" t="0" r="0" b="0"/>
            <wp:docPr id="22" name="Picture 1" descr="Bright blue glacial lake surrounded by white ice on a dark mount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3657600" cy="5486400"/>
                    </a:xfrm>
                    <a:prstGeom prst="rect">
                      <a:avLst/>
                    </a:prstGeom>
                    <a:noFill/>
                    <a:ln w="254000" cap="rnd">
                      <a:noFill/>
                    </a:ln>
                    <a:effectLst/>
                  </pic:spPr>
                </pic:pic>
              </a:graphicData>
            </a:graphic>
          </wp:inline>
        </w:drawing>
      </w:r>
    </w:p>
    <w:bookmarkEnd w:id="0"/>
    <w:bookmarkEnd w:id="1"/>
    <w:bookmarkEnd w:id="2"/>
    <w:bookmarkEnd w:id="3"/>
    <w:bookmarkEnd w:id="4"/>
    <w:p w14:paraId="3BCFEA8C" w14:textId="7435CEC3" w:rsidR="00C6554A" w:rsidRDefault="004037F2" w:rsidP="00C6554A">
      <w:pPr>
        <w:pStyle w:val="Title"/>
      </w:pPr>
      <w:r>
        <w:t>Microcontrollers</w:t>
      </w:r>
    </w:p>
    <w:p w14:paraId="3265C46B" w14:textId="3B7DC45E" w:rsidR="00C6554A" w:rsidRPr="00D5413C" w:rsidRDefault="004037F2" w:rsidP="00C6554A">
      <w:pPr>
        <w:pStyle w:val="Subtitle"/>
      </w:pPr>
      <w:r>
        <w:t>Arduino and Teensy</w:t>
      </w:r>
    </w:p>
    <w:p w14:paraId="052D0242" w14:textId="5F2F295C" w:rsidR="00C6554A" w:rsidRDefault="004037F2" w:rsidP="00C6554A">
      <w:pPr>
        <w:pStyle w:val="ContactInfo"/>
      </w:pPr>
      <w:r>
        <w:t>Sidharth Seela</w:t>
      </w:r>
      <w:r w:rsidR="00C6554A">
        <w:t xml:space="preserve"> | </w:t>
      </w:r>
      <w:r w:rsidR="005A0519">
        <w:t xml:space="preserve">Manipal E-Powertrain </w:t>
      </w:r>
      <w:r w:rsidR="00C6554A">
        <w:t>|</w:t>
      </w:r>
      <w:r w:rsidR="005A0519">
        <w:t xml:space="preserve"> September 5, 2020</w:t>
      </w:r>
      <w:r w:rsidR="00C6554A">
        <w:br w:type="page"/>
      </w:r>
    </w:p>
    <w:p w14:paraId="458B6DC2" w14:textId="100B500E" w:rsidR="004037F2" w:rsidRDefault="005A0519" w:rsidP="005A0519">
      <w:pPr>
        <w:pStyle w:val="Heading1"/>
      </w:pPr>
      <w:r>
        <w:lastRenderedPageBreak/>
        <w:t>Microcontrollers:</w:t>
      </w:r>
    </w:p>
    <w:p w14:paraId="1D0AD020" w14:textId="7D0C3C67" w:rsidR="005A0519" w:rsidRDefault="005A0519" w:rsidP="005A0519">
      <w:r>
        <w:t xml:space="preserve">A microcontroller is a specific type of </w:t>
      </w:r>
      <w:r w:rsidR="002F68D5">
        <w:t>CPU</w:t>
      </w:r>
      <w:r>
        <w:t xml:space="preserve">, which runs a set of instruction multiple times, apart from </w:t>
      </w:r>
      <w:r w:rsidR="002F68D5">
        <w:t>CPU</w:t>
      </w:r>
      <w:r>
        <w:t xml:space="preserve"> it has also got ram and rom, i/o pins</w:t>
      </w:r>
      <w:r w:rsidR="000037A8">
        <w:t>, ADC and DAC</w:t>
      </w:r>
      <w:r>
        <w:t xml:space="preserve"> integrated into it.</w:t>
      </w:r>
    </w:p>
    <w:p w14:paraId="343FBE74" w14:textId="348071C3" w:rsidR="008E126E" w:rsidRDefault="005A0519" w:rsidP="002F68D5">
      <w:r>
        <w:t xml:space="preserve">It is used </w:t>
      </w:r>
      <w:r w:rsidR="000037A8">
        <w:t>to do small repetitive tasks. A set of instructions are programmed</w:t>
      </w:r>
      <w:r w:rsidR="002F68D5">
        <w:t>.</w:t>
      </w:r>
    </w:p>
    <w:tbl>
      <w:tblPr>
        <w:tblStyle w:val="PlainTable1"/>
        <w:tblW w:w="0" w:type="auto"/>
        <w:jc w:val="center"/>
        <w:tblLook w:val="04A0" w:firstRow="1" w:lastRow="0" w:firstColumn="1" w:lastColumn="0" w:noHBand="0" w:noVBand="1"/>
      </w:tblPr>
      <w:tblGrid>
        <w:gridCol w:w="1879"/>
        <w:gridCol w:w="3320"/>
        <w:gridCol w:w="3405"/>
      </w:tblGrid>
      <w:tr w:rsidR="008E126E" w14:paraId="06F34466" w14:textId="77777777" w:rsidTr="009E24B4">
        <w:trPr>
          <w:cnfStyle w:val="100000000000" w:firstRow="1" w:lastRow="0" w:firstColumn="0" w:lastColumn="0" w:oddVBand="0" w:evenVBand="0" w:oddHBand="0" w:evenHBand="0" w:firstRowFirstColumn="0" w:firstRowLastColumn="0" w:lastRowFirstColumn="0" w:lastRowLastColumn="0"/>
          <w:trHeight w:val="385"/>
          <w:jc w:val="center"/>
        </w:trPr>
        <w:tc>
          <w:tcPr>
            <w:cnfStyle w:val="001000000000" w:firstRow="0" w:lastRow="0" w:firstColumn="1" w:lastColumn="0" w:oddVBand="0" w:evenVBand="0" w:oddHBand="0" w:evenHBand="0" w:firstRowFirstColumn="0" w:firstRowLastColumn="0" w:lastRowFirstColumn="0" w:lastRowLastColumn="0"/>
            <w:tcW w:w="1879" w:type="dxa"/>
          </w:tcPr>
          <w:p w14:paraId="17E5A168" w14:textId="49B82E06" w:rsidR="008E126E" w:rsidRDefault="008E126E" w:rsidP="001A0BF6">
            <w:r>
              <w:t>Difference</w:t>
            </w:r>
          </w:p>
        </w:tc>
        <w:tc>
          <w:tcPr>
            <w:tcW w:w="3320" w:type="dxa"/>
          </w:tcPr>
          <w:p w14:paraId="5F6DDF22" w14:textId="5867582E" w:rsidR="008E126E" w:rsidRDefault="008E126E" w:rsidP="001A0BF6">
            <w:pPr>
              <w:cnfStyle w:val="100000000000" w:firstRow="1" w:lastRow="0" w:firstColumn="0" w:lastColumn="0" w:oddVBand="0" w:evenVBand="0" w:oddHBand="0" w:evenHBand="0" w:firstRowFirstColumn="0" w:firstRowLastColumn="0" w:lastRowFirstColumn="0" w:lastRowLastColumn="0"/>
            </w:pPr>
            <w:r>
              <w:t xml:space="preserve">Arduino (UNO R3) </w:t>
            </w:r>
          </w:p>
        </w:tc>
        <w:tc>
          <w:tcPr>
            <w:tcW w:w="3405" w:type="dxa"/>
          </w:tcPr>
          <w:p w14:paraId="1515F8B7" w14:textId="31E12BCE" w:rsidR="008E126E" w:rsidRDefault="008E126E" w:rsidP="001A0BF6">
            <w:pPr>
              <w:cnfStyle w:val="100000000000" w:firstRow="1" w:lastRow="0" w:firstColumn="0" w:lastColumn="0" w:oddVBand="0" w:evenVBand="0" w:oddHBand="0" w:evenHBand="0" w:firstRowFirstColumn="0" w:firstRowLastColumn="0" w:lastRowFirstColumn="0" w:lastRowLastColumn="0"/>
            </w:pPr>
            <w:r>
              <w:t>Teensy (3.5)</w:t>
            </w:r>
          </w:p>
        </w:tc>
      </w:tr>
      <w:tr w:rsidR="008E126E" w14:paraId="65D437F8" w14:textId="77777777" w:rsidTr="009E24B4">
        <w:trPr>
          <w:cnfStyle w:val="000000100000" w:firstRow="0" w:lastRow="0" w:firstColumn="0" w:lastColumn="0" w:oddVBand="0" w:evenVBand="0" w:oddHBand="1" w:evenHBand="0" w:firstRowFirstColumn="0" w:firstRowLastColumn="0" w:lastRowFirstColumn="0" w:lastRowLastColumn="0"/>
          <w:trHeight w:val="385"/>
          <w:jc w:val="center"/>
        </w:trPr>
        <w:tc>
          <w:tcPr>
            <w:cnfStyle w:val="001000000000" w:firstRow="0" w:lastRow="0" w:firstColumn="1" w:lastColumn="0" w:oddVBand="0" w:evenVBand="0" w:oddHBand="0" w:evenHBand="0" w:firstRowFirstColumn="0" w:firstRowLastColumn="0" w:lastRowFirstColumn="0" w:lastRowLastColumn="0"/>
            <w:tcW w:w="1879" w:type="dxa"/>
          </w:tcPr>
          <w:p w14:paraId="3D93AE35" w14:textId="570AB97E" w:rsidR="008E126E" w:rsidRDefault="008E126E" w:rsidP="008E126E">
            <w:r>
              <w:t>CPU</w:t>
            </w:r>
          </w:p>
        </w:tc>
        <w:tc>
          <w:tcPr>
            <w:tcW w:w="3320" w:type="dxa"/>
          </w:tcPr>
          <w:p w14:paraId="658F0716" w14:textId="23FF22B8" w:rsidR="008E126E" w:rsidRDefault="008E126E" w:rsidP="008E126E">
            <w:pPr>
              <w:cnfStyle w:val="000000100000" w:firstRow="0" w:lastRow="0" w:firstColumn="0" w:lastColumn="0" w:oddVBand="0" w:evenVBand="0" w:oddHBand="1" w:evenHBand="0" w:firstRowFirstColumn="0" w:firstRowLastColumn="0" w:lastRowFirstColumn="0" w:lastRowLastColumn="0"/>
            </w:pPr>
            <w:r>
              <w:t>Atmega 328 (16MHz)</w:t>
            </w:r>
            <w:r w:rsidR="00A0675E">
              <w:t xml:space="preserve"> (32bit)</w:t>
            </w:r>
          </w:p>
        </w:tc>
        <w:tc>
          <w:tcPr>
            <w:tcW w:w="3405" w:type="dxa"/>
          </w:tcPr>
          <w:p w14:paraId="3B0FBD0C" w14:textId="2AFD9BD1" w:rsidR="008E126E" w:rsidRDefault="008E126E" w:rsidP="008E126E">
            <w:pPr>
              <w:cnfStyle w:val="000000100000" w:firstRow="0" w:lastRow="0" w:firstColumn="0" w:lastColumn="0" w:oddVBand="0" w:evenVBand="0" w:oddHBand="1" w:evenHBand="0" w:firstRowFirstColumn="0" w:firstRowLastColumn="0" w:lastRowFirstColumn="0" w:lastRowLastColumn="0"/>
            </w:pPr>
            <w:r>
              <w:t>ARM Cortex 4 (120MHz)</w:t>
            </w:r>
            <w:r w:rsidR="0070733F">
              <w:t xml:space="preserve"> (8-bit)</w:t>
            </w:r>
          </w:p>
        </w:tc>
      </w:tr>
      <w:tr w:rsidR="008E126E" w14:paraId="6FA1AFF1" w14:textId="77777777" w:rsidTr="009E24B4">
        <w:trPr>
          <w:trHeight w:val="397"/>
          <w:jc w:val="center"/>
        </w:trPr>
        <w:tc>
          <w:tcPr>
            <w:cnfStyle w:val="001000000000" w:firstRow="0" w:lastRow="0" w:firstColumn="1" w:lastColumn="0" w:oddVBand="0" w:evenVBand="0" w:oddHBand="0" w:evenHBand="0" w:firstRowFirstColumn="0" w:firstRowLastColumn="0" w:lastRowFirstColumn="0" w:lastRowLastColumn="0"/>
            <w:tcW w:w="1879" w:type="dxa"/>
          </w:tcPr>
          <w:p w14:paraId="1974114B" w14:textId="1BBB64A8" w:rsidR="008E126E" w:rsidRDefault="008E126E" w:rsidP="008E126E">
            <w:r>
              <w:t>CAN BUS port</w:t>
            </w:r>
          </w:p>
        </w:tc>
        <w:tc>
          <w:tcPr>
            <w:tcW w:w="3320" w:type="dxa"/>
          </w:tcPr>
          <w:p w14:paraId="14C828D0" w14:textId="4B2DF682" w:rsidR="008E126E" w:rsidRDefault="008E126E" w:rsidP="008E126E">
            <w:pPr>
              <w:cnfStyle w:val="000000000000" w:firstRow="0" w:lastRow="0" w:firstColumn="0" w:lastColumn="0" w:oddVBand="0" w:evenVBand="0" w:oddHBand="0" w:evenHBand="0" w:firstRowFirstColumn="0" w:firstRowLastColumn="0" w:lastRowFirstColumn="0" w:lastRowLastColumn="0"/>
            </w:pPr>
            <w:r>
              <w:t>0</w:t>
            </w:r>
          </w:p>
        </w:tc>
        <w:tc>
          <w:tcPr>
            <w:tcW w:w="3405" w:type="dxa"/>
          </w:tcPr>
          <w:p w14:paraId="5DD280BD" w14:textId="036A2C66" w:rsidR="008E126E" w:rsidRDefault="008E126E" w:rsidP="008E126E">
            <w:pPr>
              <w:cnfStyle w:val="000000000000" w:firstRow="0" w:lastRow="0" w:firstColumn="0" w:lastColumn="0" w:oddVBand="0" w:evenVBand="0" w:oddHBand="0" w:evenHBand="0" w:firstRowFirstColumn="0" w:firstRowLastColumn="0" w:lastRowFirstColumn="0" w:lastRowLastColumn="0"/>
            </w:pPr>
            <w:r>
              <w:t>1</w:t>
            </w:r>
          </w:p>
        </w:tc>
      </w:tr>
      <w:tr w:rsidR="008E126E" w14:paraId="50A0562C" w14:textId="77777777" w:rsidTr="009E24B4">
        <w:trPr>
          <w:cnfStyle w:val="000000100000" w:firstRow="0" w:lastRow="0" w:firstColumn="0" w:lastColumn="0" w:oddVBand="0" w:evenVBand="0" w:oddHBand="1" w:evenHBand="0" w:firstRowFirstColumn="0" w:firstRowLastColumn="0" w:lastRowFirstColumn="0" w:lastRowLastColumn="0"/>
          <w:trHeight w:val="385"/>
          <w:jc w:val="center"/>
        </w:trPr>
        <w:tc>
          <w:tcPr>
            <w:cnfStyle w:val="001000000000" w:firstRow="0" w:lastRow="0" w:firstColumn="1" w:lastColumn="0" w:oddVBand="0" w:evenVBand="0" w:oddHBand="0" w:evenHBand="0" w:firstRowFirstColumn="0" w:firstRowLastColumn="0" w:lastRowFirstColumn="0" w:lastRowLastColumn="0"/>
            <w:tcW w:w="1879" w:type="dxa"/>
          </w:tcPr>
          <w:p w14:paraId="28E7B639" w14:textId="2A2B0066" w:rsidR="008E126E" w:rsidRDefault="008E126E" w:rsidP="008E126E">
            <w:r>
              <w:t>I2C port</w:t>
            </w:r>
          </w:p>
        </w:tc>
        <w:tc>
          <w:tcPr>
            <w:tcW w:w="3320" w:type="dxa"/>
          </w:tcPr>
          <w:p w14:paraId="5C468458" w14:textId="0AEF5DA0" w:rsidR="008E126E" w:rsidRDefault="008E126E" w:rsidP="008E126E">
            <w:pPr>
              <w:cnfStyle w:val="000000100000" w:firstRow="0" w:lastRow="0" w:firstColumn="0" w:lastColumn="0" w:oddVBand="0" w:evenVBand="0" w:oddHBand="1" w:evenHBand="0" w:firstRowFirstColumn="0" w:firstRowLastColumn="0" w:lastRowFirstColumn="0" w:lastRowLastColumn="0"/>
            </w:pPr>
            <w:r>
              <w:t>1 (a4/a5)</w:t>
            </w:r>
          </w:p>
        </w:tc>
        <w:tc>
          <w:tcPr>
            <w:tcW w:w="3405" w:type="dxa"/>
          </w:tcPr>
          <w:p w14:paraId="1850036E" w14:textId="14F6086A" w:rsidR="008E126E" w:rsidRDefault="008E126E" w:rsidP="008E126E">
            <w:pPr>
              <w:cnfStyle w:val="000000100000" w:firstRow="0" w:lastRow="0" w:firstColumn="0" w:lastColumn="0" w:oddVBand="0" w:evenVBand="0" w:oddHBand="1" w:evenHBand="0" w:firstRowFirstColumn="0" w:firstRowLastColumn="0" w:lastRowFirstColumn="0" w:lastRowLastColumn="0"/>
            </w:pPr>
            <w:r>
              <w:t>3</w:t>
            </w:r>
          </w:p>
        </w:tc>
      </w:tr>
      <w:tr w:rsidR="008E126E" w14:paraId="65758B9F" w14:textId="77777777" w:rsidTr="009E24B4">
        <w:trPr>
          <w:trHeight w:val="385"/>
          <w:jc w:val="center"/>
        </w:trPr>
        <w:tc>
          <w:tcPr>
            <w:cnfStyle w:val="001000000000" w:firstRow="0" w:lastRow="0" w:firstColumn="1" w:lastColumn="0" w:oddVBand="0" w:evenVBand="0" w:oddHBand="0" w:evenHBand="0" w:firstRowFirstColumn="0" w:firstRowLastColumn="0" w:lastRowFirstColumn="0" w:lastRowLastColumn="0"/>
            <w:tcW w:w="1879" w:type="dxa"/>
          </w:tcPr>
          <w:p w14:paraId="3216AD34" w14:textId="7CFE837E" w:rsidR="008E126E" w:rsidRDefault="00DC243D" w:rsidP="008E126E">
            <w:r>
              <w:t>SPI port</w:t>
            </w:r>
          </w:p>
        </w:tc>
        <w:tc>
          <w:tcPr>
            <w:tcW w:w="3320" w:type="dxa"/>
          </w:tcPr>
          <w:p w14:paraId="2AFF67DA" w14:textId="52CE7CFD" w:rsidR="008E126E" w:rsidRDefault="00DC243D" w:rsidP="008E126E">
            <w:pPr>
              <w:cnfStyle w:val="000000000000" w:firstRow="0" w:lastRow="0" w:firstColumn="0" w:lastColumn="0" w:oddVBand="0" w:evenVBand="0" w:oddHBand="0" w:evenHBand="0" w:firstRowFirstColumn="0" w:firstRowLastColumn="0" w:lastRowFirstColumn="0" w:lastRowLastColumn="0"/>
            </w:pPr>
            <w:r>
              <w:t>2</w:t>
            </w:r>
          </w:p>
        </w:tc>
        <w:tc>
          <w:tcPr>
            <w:tcW w:w="3405" w:type="dxa"/>
          </w:tcPr>
          <w:p w14:paraId="233FE65F" w14:textId="569DE374" w:rsidR="008E126E" w:rsidRDefault="00DC243D" w:rsidP="008E126E">
            <w:pPr>
              <w:cnfStyle w:val="000000000000" w:firstRow="0" w:lastRow="0" w:firstColumn="0" w:lastColumn="0" w:oddVBand="0" w:evenVBand="0" w:oddHBand="0" w:evenHBand="0" w:firstRowFirstColumn="0" w:firstRowLastColumn="0" w:lastRowFirstColumn="0" w:lastRowLastColumn="0"/>
            </w:pPr>
            <w:r>
              <w:t>3</w:t>
            </w:r>
          </w:p>
        </w:tc>
      </w:tr>
      <w:tr w:rsidR="008E126E" w14:paraId="676A1267" w14:textId="77777777" w:rsidTr="009E24B4">
        <w:trPr>
          <w:cnfStyle w:val="000000100000" w:firstRow="0" w:lastRow="0" w:firstColumn="0" w:lastColumn="0" w:oddVBand="0" w:evenVBand="0" w:oddHBand="1" w:evenHBand="0" w:firstRowFirstColumn="0" w:firstRowLastColumn="0" w:lastRowFirstColumn="0" w:lastRowLastColumn="0"/>
          <w:trHeight w:val="662"/>
          <w:jc w:val="center"/>
        </w:trPr>
        <w:tc>
          <w:tcPr>
            <w:cnfStyle w:val="001000000000" w:firstRow="0" w:lastRow="0" w:firstColumn="1" w:lastColumn="0" w:oddVBand="0" w:evenVBand="0" w:oddHBand="0" w:evenHBand="0" w:firstRowFirstColumn="0" w:firstRowLastColumn="0" w:lastRowFirstColumn="0" w:lastRowLastColumn="0"/>
            <w:tcW w:w="1879" w:type="dxa"/>
          </w:tcPr>
          <w:p w14:paraId="697A4D0B" w14:textId="04572347" w:rsidR="008E126E" w:rsidRDefault="009E24B4" w:rsidP="008E126E">
            <w:r>
              <w:t>Real Time Clock</w:t>
            </w:r>
          </w:p>
        </w:tc>
        <w:tc>
          <w:tcPr>
            <w:tcW w:w="3320" w:type="dxa"/>
          </w:tcPr>
          <w:p w14:paraId="13EA899F" w14:textId="27AF69C5" w:rsidR="008E126E" w:rsidRDefault="009E24B4" w:rsidP="008E126E">
            <w:pPr>
              <w:cnfStyle w:val="000000100000" w:firstRow="0" w:lastRow="0" w:firstColumn="0" w:lastColumn="0" w:oddVBand="0" w:evenVBand="0" w:oddHBand="1" w:evenHBand="0" w:firstRowFirstColumn="0" w:firstRowLastColumn="0" w:lastRowFirstColumn="0" w:lastRowLastColumn="0"/>
            </w:pPr>
            <w:r>
              <w:t xml:space="preserve">No </w:t>
            </w:r>
          </w:p>
        </w:tc>
        <w:tc>
          <w:tcPr>
            <w:tcW w:w="3405" w:type="dxa"/>
          </w:tcPr>
          <w:p w14:paraId="27AE5E72" w14:textId="7B904AA3" w:rsidR="008E126E" w:rsidRDefault="009E24B4" w:rsidP="008E126E">
            <w:pPr>
              <w:cnfStyle w:val="000000100000" w:firstRow="0" w:lastRow="0" w:firstColumn="0" w:lastColumn="0" w:oddVBand="0" w:evenVBand="0" w:oddHBand="1" w:evenHBand="0" w:firstRowFirstColumn="0" w:firstRowLastColumn="0" w:lastRowFirstColumn="0" w:lastRowLastColumn="0"/>
            </w:pPr>
            <w:r>
              <w:t>Yes</w:t>
            </w:r>
          </w:p>
        </w:tc>
      </w:tr>
      <w:tr w:rsidR="008E126E" w14:paraId="213FB79E" w14:textId="77777777" w:rsidTr="009E24B4">
        <w:trPr>
          <w:trHeight w:val="385"/>
          <w:jc w:val="center"/>
        </w:trPr>
        <w:tc>
          <w:tcPr>
            <w:cnfStyle w:val="001000000000" w:firstRow="0" w:lastRow="0" w:firstColumn="1" w:lastColumn="0" w:oddVBand="0" w:evenVBand="0" w:oddHBand="0" w:evenHBand="0" w:firstRowFirstColumn="0" w:firstRowLastColumn="0" w:lastRowFirstColumn="0" w:lastRowLastColumn="0"/>
            <w:tcW w:w="1879" w:type="dxa"/>
          </w:tcPr>
          <w:p w14:paraId="6B50F532" w14:textId="67C24A59" w:rsidR="008E126E" w:rsidRDefault="009E24B4" w:rsidP="008E126E">
            <w:r>
              <w:t>Flash</w:t>
            </w:r>
          </w:p>
        </w:tc>
        <w:tc>
          <w:tcPr>
            <w:tcW w:w="3320" w:type="dxa"/>
          </w:tcPr>
          <w:p w14:paraId="1BDB8211" w14:textId="44FE88EF" w:rsidR="008E126E" w:rsidRDefault="009E24B4" w:rsidP="008E126E">
            <w:pPr>
              <w:cnfStyle w:val="000000000000" w:firstRow="0" w:lastRow="0" w:firstColumn="0" w:lastColumn="0" w:oddVBand="0" w:evenVBand="0" w:oddHBand="0" w:evenHBand="0" w:firstRowFirstColumn="0" w:firstRowLastColumn="0" w:lastRowFirstColumn="0" w:lastRowLastColumn="0"/>
            </w:pPr>
            <w:r>
              <w:t>32kb</w:t>
            </w:r>
            <w:r w:rsidR="00A0675E">
              <w:t xml:space="preserve"> </w:t>
            </w:r>
          </w:p>
        </w:tc>
        <w:tc>
          <w:tcPr>
            <w:tcW w:w="3405" w:type="dxa"/>
          </w:tcPr>
          <w:p w14:paraId="4F19863D" w14:textId="5692F1B9" w:rsidR="008E126E" w:rsidRDefault="009E24B4" w:rsidP="008E126E">
            <w:pPr>
              <w:cnfStyle w:val="000000000000" w:firstRow="0" w:lastRow="0" w:firstColumn="0" w:lastColumn="0" w:oddVBand="0" w:evenVBand="0" w:oddHBand="0" w:evenHBand="0" w:firstRowFirstColumn="0" w:firstRowLastColumn="0" w:lastRowFirstColumn="0" w:lastRowLastColumn="0"/>
            </w:pPr>
            <w:r>
              <w:t>512kb</w:t>
            </w:r>
            <w:r w:rsidR="00A0675E">
              <w:t xml:space="preserve"> + sd card slot</w:t>
            </w:r>
          </w:p>
        </w:tc>
      </w:tr>
      <w:tr w:rsidR="008E126E" w14:paraId="66E620E4" w14:textId="77777777" w:rsidTr="009E24B4">
        <w:trPr>
          <w:cnfStyle w:val="000000100000" w:firstRow="0" w:lastRow="0" w:firstColumn="0" w:lastColumn="0" w:oddVBand="0" w:evenVBand="0" w:oddHBand="1"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1879" w:type="dxa"/>
          </w:tcPr>
          <w:p w14:paraId="2473D9A1" w14:textId="398C8B3C" w:rsidR="008E126E" w:rsidRDefault="009E24B4" w:rsidP="008E126E">
            <w:r>
              <w:t>RAM</w:t>
            </w:r>
          </w:p>
        </w:tc>
        <w:tc>
          <w:tcPr>
            <w:tcW w:w="3320" w:type="dxa"/>
          </w:tcPr>
          <w:p w14:paraId="0B70B5EE" w14:textId="1EE0FB17" w:rsidR="008E126E" w:rsidRDefault="009E24B4" w:rsidP="008E126E">
            <w:pPr>
              <w:cnfStyle w:val="000000100000" w:firstRow="0" w:lastRow="0" w:firstColumn="0" w:lastColumn="0" w:oddVBand="0" w:evenVBand="0" w:oddHBand="1" w:evenHBand="0" w:firstRowFirstColumn="0" w:firstRowLastColumn="0" w:lastRowFirstColumn="0" w:lastRowLastColumn="0"/>
            </w:pPr>
            <w:r>
              <w:t>2kb</w:t>
            </w:r>
          </w:p>
        </w:tc>
        <w:tc>
          <w:tcPr>
            <w:tcW w:w="3405" w:type="dxa"/>
          </w:tcPr>
          <w:p w14:paraId="7E002707" w14:textId="02685191" w:rsidR="008E126E" w:rsidRDefault="009E24B4" w:rsidP="008E126E">
            <w:pPr>
              <w:cnfStyle w:val="000000100000" w:firstRow="0" w:lastRow="0" w:firstColumn="0" w:lastColumn="0" w:oddVBand="0" w:evenVBand="0" w:oddHBand="1" w:evenHBand="0" w:firstRowFirstColumn="0" w:firstRowLastColumn="0" w:lastRowFirstColumn="0" w:lastRowLastColumn="0"/>
            </w:pPr>
            <w:r>
              <w:t>192kb</w:t>
            </w:r>
          </w:p>
        </w:tc>
      </w:tr>
      <w:tr w:rsidR="009E24B4" w14:paraId="24E43480" w14:textId="77777777" w:rsidTr="009E24B4">
        <w:trPr>
          <w:trHeight w:val="405"/>
          <w:jc w:val="center"/>
        </w:trPr>
        <w:tc>
          <w:tcPr>
            <w:cnfStyle w:val="001000000000" w:firstRow="0" w:lastRow="0" w:firstColumn="1" w:lastColumn="0" w:oddVBand="0" w:evenVBand="0" w:oddHBand="0" w:evenHBand="0" w:firstRowFirstColumn="0" w:firstRowLastColumn="0" w:lastRowFirstColumn="0" w:lastRowLastColumn="0"/>
            <w:tcW w:w="1879" w:type="dxa"/>
          </w:tcPr>
          <w:p w14:paraId="5391A5C2" w14:textId="7B171C80" w:rsidR="009E24B4" w:rsidRDefault="00C11FC2" w:rsidP="008E126E">
            <w:r>
              <w:t>EEPROM</w:t>
            </w:r>
          </w:p>
        </w:tc>
        <w:tc>
          <w:tcPr>
            <w:tcW w:w="3320" w:type="dxa"/>
          </w:tcPr>
          <w:p w14:paraId="1590F5F8" w14:textId="622657AD" w:rsidR="009E24B4" w:rsidRDefault="00C11FC2" w:rsidP="008E126E">
            <w:pPr>
              <w:cnfStyle w:val="000000000000" w:firstRow="0" w:lastRow="0" w:firstColumn="0" w:lastColumn="0" w:oddVBand="0" w:evenVBand="0" w:oddHBand="0" w:evenHBand="0" w:firstRowFirstColumn="0" w:firstRowLastColumn="0" w:lastRowFirstColumn="0" w:lastRowLastColumn="0"/>
            </w:pPr>
            <w:r>
              <w:t>1kb</w:t>
            </w:r>
          </w:p>
        </w:tc>
        <w:tc>
          <w:tcPr>
            <w:tcW w:w="3405" w:type="dxa"/>
          </w:tcPr>
          <w:p w14:paraId="7538F38C" w14:textId="73FE8174" w:rsidR="009E24B4" w:rsidRDefault="00C11FC2" w:rsidP="008E126E">
            <w:pPr>
              <w:cnfStyle w:val="000000000000" w:firstRow="0" w:lastRow="0" w:firstColumn="0" w:lastColumn="0" w:oddVBand="0" w:evenVBand="0" w:oddHBand="0" w:evenHBand="0" w:firstRowFirstColumn="0" w:firstRowLastColumn="0" w:lastRowFirstColumn="0" w:lastRowLastColumn="0"/>
            </w:pPr>
            <w:r>
              <w:t>4kb</w:t>
            </w:r>
          </w:p>
        </w:tc>
      </w:tr>
      <w:tr w:rsidR="009E24B4" w14:paraId="387AFCD5" w14:textId="77777777" w:rsidTr="009E24B4">
        <w:trPr>
          <w:cnfStyle w:val="000000100000" w:firstRow="0" w:lastRow="0" w:firstColumn="0" w:lastColumn="0" w:oddVBand="0" w:evenVBand="0" w:oddHBand="1"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1879" w:type="dxa"/>
          </w:tcPr>
          <w:p w14:paraId="47818F8E" w14:textId="2B188C5D" w:rsidR="009E24B4" w:rsidRDefault="00A0675E" w:rsidP="008E126E">
            <w:r>
              <w:t>Input voltage</w:t>
            </w:r>
          </w:p>
        </w:tc>
        <w:tc>
          <w:tcPr>
            <w:tcW w:w="3320" w:type="dxa"/>
          </w:tcPr>
          <w:p w14:paraId="506D1639" w14:textId="531F11A7" w:rsidR="009E24B4" w:rsidRDefault="00A0675E" w:rsidP="008E126E">
            <w:pPr>
              <w:cnfStyle w:val="000000100000" w:firstRow="0" w:lastRow="0" w:firstColumn="0" w:lastColumn="0" w:oddVBand="0" w:evenVBand="0" w:oddHBand="1" w:evenHBand="0" w:firstRowFirstColumn="0" w:firstRowLastColumn="0" w:lastRowFirstColumn="0" w:lastRowLastColumn="0"/>
            </w:pPr>
            <w:r>
              <w:t>7-12v</w:t>
            </w:r>
          </w:p>
        </w:tc>
        <w:tc>
          <w:tcPr>
            <w:tcW w:w="3405" w:type="dxa"/>
          </w:tcPr>
          <w:p w14:paraId="03FA682B" w14:textId="04F726DD" w:rsidR="009E24B4" w:rsidRDefault="00A0675E" w:rsidP="008E126E">
            <w:pPr>
              <w:cnfStyle w:val="000000100000" w:firstRow="0" w:lastRow="0" w:firstColumn="0" w:lastColumn="0" w:oddVBand="0" w:evenVBand="0" w:oddHBand="1" w:evenHBand="0" w:firstRowFirstColumn="0" w:firstRowLastColumn="0" w:lastRowFirstColumn="0" w:lastRowLastColumn="0"/>
            </w:pPr>
            <w:r>
              <w:t>3.2v</w:t>
            </w:r>
          </w:p>
        </w:tc>
      </w:tr>
      <w:tr w:rsidR="009E24B4" w14:paraId="0B8C3150" w14:textId="77777777" w:rsidTr="009E24B4">
        <w:trPr>
          <w:trHeight w:val="405"/>
          <w:jc w:val="center"/>
        </w:trPr>
        <w:tc>
          <w:tcPr>
            <w:cnfStyle w:val="001000000000" w:firstRow="0" w:lastRow="0" w:firstColumn="1" w:lastColumn="0" w:oddVBand="0" w:evenVBand="0" w:oddHBand="0" w:evenHBand="0" w:firstRowFirstColumn="0" w:firstRowLastColumn="0" w:lastRowFirstColumn="0" w:lastRowLastColumn="0"/>
            <w:tcW w:w="1879" w:type="dxa"/>
          </w:tcPr>
          <w:p w14:paraId="29A59A99" w14:textId="463A163A" w:rsidR="009E24B4" w:rsidRDefault="00A0675E" w:rsidP="008E126E">
            <w:r>
              <w:t>Pwm pins</w:t>
            </w:r>
          </w:p>
        </w:tc>
        <w:tc>
          <w:tcPr>
            <w:tcW w:w="3320" w:type="dxa"/>
          </w:tcPr>
          <w:p w14:paraId="5128B380" w14:textId="4A598FF4" w:rsidR="009E24B4" w:rsidRDefault="00A0675E" w:rsidP="008E126E">
            <w:pPr>
              <w:cnfStyle w:val="000000000000" w:firstRow="0" w:lastRow="0" w:firstColumn="0" w:lastColumn="0" w:oddVBand="0" w:evenVBand="0" w:oddHBand="0" w:evenHBand="0" w:firstRowFirstColumn="0" w:firstRowLastColumn="0" w:lastRowFirstColumn="0" w:lastRowLastColumn="0"/>
            </w:pPr>
            <w:r>
              <w:t>6 ( 8bit)</w:t>
            </w:r>
          </w:p>
        </w:tc>
        <w:tc>
          <w:tcPr>
            <w:tcW w:w="3405" w:type="dxa"/>
          </w:tcPr>
          <w:p w14:paraId="217B2020" w14:textId="420F1D1D" w:rsidR="009E24B4" w:rsidRDefault="00A0675E" w:rsidP="008E126E">
            <w:pPr>
              <w:cnfStyle w:val="000000000000" w:firstRow="0" w:lastRow="0" w:firstColumn="0" w:lastColumn="0" w:oddVBand="0" w:evenVBand="0" w:oddHBand="0" w:evenHBand="0" w:firstRowFirstColumn="0" w:firstRowLastColumn="0" w:lastRowFirstColumn="0" w:lastRowLastColumn="0"/>
            </w:pPr>
            <w:r>
              <w:t>22 (16bit)</w:t>
            </w:r>
          </w:p>
        </w:tc>
      </w:tr>
      <w:tr w:rsidR="009E24B4" w14:paraId="00E8E4DB" w14:textId="77777777" w:rsidTr="009E24B4">
        <w:trPr>
          <w:cnfStyle w:val="000000100000" w:firstRow="0" w:lastRow="0" w:firstColumn="0" w:lastColumn="0" w:oddVBand="0" w:evenVBand="0" w:oddHBand="1"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1879" w:type="dxa"/>
          </w:tcPr>
          <w:p w14:paraId="19299798" w14:textId="3BE008E4" w:rsidR="009E24B4" w:rsidRDefault="0070733F" w:rsidP="008E126E">
            <w:r>
              <w:t>Total digital pins</w:t>
            </w:r>
          </w:p>
        </w:tc>
        <w:tc>
          <w:tcPr>
            <w:tcW w:w="3320" w:type="dxa"/>
          </w:tcPr>
          <w:p w14:paraId="6BA95A56" w14:textId="544E2890" w:rsidR="009E24B4" w:rsidRDefault="0070733F" w:rsidP="008E126E">
            <w:pPr>
              <w:cnfStyle w:val="000000100000" w:firstRow="0" w:lastRow="0" w:firstColumn="0" w:lastColumn="0" w:oddVBand="0" w:evenVBand="0" w:oddHBand="1" w:evenHBand="0" w:firstRowFirstColumn="0" w:firstRowLastColumn="0" w:lastRowFirstColumn="0" w:lastRowLastColumn="0"/>
            </w:pPr>
            <w:r>
              <w:t>14</w:t>
            </w:r>
          </w:p>
        </w:tc>
        <w:tc>
          <w:tcPr>
            <w:tcW w:w="3405" w:type="dxa"/>
          </w:tcPr>
          <w:p w14:paraId="5AFB9751" w14:textId="73B9B80D" w:rsidR="009E24B4" w:rsidRDefault="00125F17" w:rsidP="008E126E">
            <w:pPr>
              <w:cnfStyle w:val="000000100000" w:firstRow="0" w:lastRow="0" w:firstColumn="0" w:lastColumn="0" w:oddVBand="0" w:evenVBand="0" w:oddHBand="1" w:evenHBand="0" w:firstRowFirstColumn="0" w:firstRowLastColumn="0" w:lastRowFirstColumn="0" w:lastRowLastColumn="0"/>
            </w:pPr>
            <w:r>
              <w:t>21</w:t>
            </w:r>
          </w:p>
        </w:tc>
      </w:tr>
      <w:tr w:rsidR="009E24B4" w14:paraId="6F8BAA58" w14:textId="77777777" w:rsidTr="009E24B4">
        <w:trPr>
          <w:trHeight w:val="405"/>
          <w:jc w:val="center"/>
        </w:trPr>
        <w:tc>
          <w:tcPr>
            <w:cnfStyle w:val="001000000000" w:firstRow="0" w:lastRow="0" w:firstColumn="1" w:lastColumn="0" w:oddVBand="0" w:evenVBand="0" w:oddHBand="0" w:evenHBand="0" w:firstRowFirstColumn="0" w:firstRowLastColumn="0" w:lastRowFirstColumn="0" w:lastRowLastColumn="0"/>
            <w:tcW w:w="1879" w:type="dxa"/>
          </w:tcPr>
          <w:p w14:paraId="7336B55B" w14:textId="7D72F88F" w:rsidR="009E24B4" w:rsidRDefault="0070733F" w:rsidP="008E126E">
            <w:r>
              <w:t xml:space="preserve">Serial ports </w:t>
            </w:r>
          </w:p>
        </w:tc>
        <w:tc>
          <w:tcPr>
            <w:tcW w:w="3320" w:type="dxa"/>
          </w:tcPr>
          <w:p w14:paraId="14D85AAC" w14:textId="7B569723" w:rsidR="009E24B4" w:rsidRDefault="0070733F" w:rsidP="008E126E">
            <w:pPr>
              <w:cnfStyle w:val="000000000000" w:firstRow="0" w:lastRow="0" w:firstColumn="0" w:lastColumn="0" w:oddVBand="0" w:evenVBand="0" w:oddHBand="0" w:evenHBand="0" w:firstRowFirstColumn="0" w:firstRowLastColumn="0" w:lastRowFirstColumn="0" w:lastRowLastColumn="0"/>
            </w:pPr>
            <w:r>
              <w:t>2</w:t>
            </w:r>
          </w:p>
        </w:tc>
        <w:tc>
          <w:tcPr>
            <w:tcW w:w="3405" w:type="dxa"/>
          </w:tcPr>
          <w:p w14:paraId="4B1B40A4" w14:textId="0818848E" w:rsidR="0070733F" w:rsidRDefault="0070733F" w:rsidP="008E126E">
            <w:pPr>
              <w:cnfStyle w:val="000000000000" w:firstRow="0" w:lastRow="0" w:firstColumn="0" w:lastColumn="0" w:oddVBand="0" w:evenVBand="0" w:oddHBand="0" w:evenHBand="0" w:firstRowFirstColumn="0" w:firstRowLastColumn="0" w:lastRowFirstColumn="0" w:lastRowLastColumn="0"/>
            </w:pPr>
            <w:r>
              <w:t>6</w:t>
            </w:r>
          </w:p>
        </w:tc>
      </w:tr>
      <w:tr w:rsidR="00915F7C" w14:paraId="7FEB9A1E" w14:textId="77777777" w:rsidTr="009E24B4">
        <w:trPr>
          <w:cnfStyle w:val="000000100000" w:firstRow="0" w:lastRow="0" w:firstColumn="0" w:lastColumn="0" w:oddVBand="0" w:evenVBand="0" w:oddHBand="1"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1879" w:type="dxa"/>
          </w:tcPr>
          <w:p w14:paraId="1072C2E2" w14:textId="45858D8B" w:rsidR="00915F7C" w:rsidRDefault="00915F7C" w:rsidP="008E126E">
            <w:r>
              <w:t>dimensions</w:t>
            </w:r>
          </w:p>
        </w:tc>
        <w:tc>
          <w:tcPr>
            <w:tcW w:w="3320" w:type="dxa"/>
          </w:tcPr>
          <w:p w14:paraId="1DAB08CF" w14:textId="39521562" w:rsidR="00915F7C" w:rsidRDefault="00915F7C" w:rsidP="008E126E">
            <w:pPr>
              <w:cnfStyle w:val="000000100000" w:firstRow="0" w:lastRow="0" w:firstColumn="0" w:lastColumn="0" w:oddVBand="0" w:evenVBand="0" w:oddHBand="1" w:evenHBand="0" w:firstRowFirstColumn="0" w:firstRowLastColumn="0" w:lastRowFirstColumn="0" w:lastRowLastColumn="0"/>
            </w:pPr>
            <w:r>
              <w:t>6.3*1.8*0.5</w:t>
            </w:r>
          </w:p>
        </w:tc>
        <w:tc>
          <w:tcPr>
            <w:tcW w:w="3405" w:type="dxa"/>
          </w:tcPr>
          <w:p w14:paraId="457DA339" w14:textId="44CC379F" w:rsidR="00915F7C" w:rsidRDefault="00915F7C" w:rsidP="008E126E">
            <w:pPr>
              <w:cnfStyle w:val="000000100000" w:firstRow="0" w:lastRow="0" w:firstColumn="0" w:lastColumn="0" w:oddVBand="0" w:evenVBand="0" w:oddHBand="1" w:evenHBand="0" w:firstRowFirstColumn="0" w:firstRowLastColumn="0" w:lastRowFirstColumn="0" w:lastRowLastColumn="0"/>
            </w:pPr>
            <w:r>
              <w:t>8*5.5*2.5 cm3</w:t>
            </w:r>
          </w:p>
        </w:tc>
      </w:tr>
      <w:tr w:rsidR="00915F7C" w14:paraId="63C6FB26" w14:textId="77777777" w:rsidTr="009E24B4">
        <w:trPr>
          <w:trHeight w:val="405"/>
          <w:jc w:val="center"/>
        </w:trPr>
        <w:tc>
          <w:tcPr>
            <w:cnfStyle w:val="001000000000" w:firstRow="0" w:lastRow="0" w:firstColumn="1" w:lastColumn="0" w:oddVBand="0" w:evenVBand="0" w:oddHBand="0" w:evenHBand="0" w:firstRowFirstColumn="0" w:firstRowLastColumn="0" w:lastRowFirstColumn="0" w:lastRowLastColumn="0"/>
            <w:tcW w:w="1879" w:type="dxa"/>
          </w:tcPr>
          <w:p w14:paraId="231A0DE0" w14:textId="56EF3785" w:rsidR="00915F7C" w:rsidRDefault="00E6052D" w:rsidP="008E126E">
            <w:r>
              <w:t>Ethernet</w:t>
            </w:r>
          </w:p>
        </w:tc>
        <w:tc>
          <w:tcPr>
            <w:tcW w:w="3320" w:type="dxa"/>
          </w:tcPr>
          <w:p w14:paraId="39931EAC" w14:textId="7FCBA115" w:rsidR="00915F7C" w:rsidRDefault="00E6052D" w:rsidP="008E126E">
            <w:pPr>
              <w:cnfStyle w:val="000000000000" w:firstRow="0" w:lastRow="0" w:firstColumn="0" w:lastColumn="0" w:oddVBand="0" w:evenVBand="0" w:oddHBand="0" w:evenHBand="0" w:firstRowFirstColumn="0" w:firstRowLastColumn="0" w:lastRowFirstColumn="0" w:lastRowLastColumn="0"/>
            </w:pPr>
            <w:r>
              <w:t>100mbps capable</w:t>
            </w:r>
          </w:p>
        </w:tc>
        <w:tc>
          <w:tcPr>
            <w:tcW w:w="3405" w:type="dxa"/>
          </w:tcPr>
          <w:p w14:paraId="5C0C6D39" w14:textId="6DA90DC4" w:rsidR="00915F7C" w:rsidRDefault="00E6052D" w:rsidP="008E126E">
            <w:pPr>
              <w:cnfStyle w:val="000000000000" w:firstRow="0" w:lastRow="0" w:firstColumn="0" w:lastColumn="0" w:oddVBand="0" w:evenVBand="0" w:oddHBand="0" w:evenHBand="0" w:firstRowFirstColumn="0" w:firstRowLastColumn="0" w:lastRowFirstColumn="0" w:lastRowLastColumn="0"/>
            </w:pPr>
            <w:r>
              <w:t>No port</w:t>
            </w:r>
          </w:p>
        </w:tc>
      </w:tr>
    </w:tbl>
    <w:p w14:paraId="239DF145" w14:textId="5952CEE9" w:rsidR="001A0BF6" w:rsidRDefault="001A0BF6" w:rsidP="001A0BF6"/>
    <w:p w14:paraId="23F605E4" w14:textId="56C1C088" w:rsidR="00161491" w:rsidRDefault="002C092F" w:rsidP="00161491">
      <w:pPr>
        <w:pStyle w:val="Heading1"/>
      </w:pPr>
      <w:r>
        <w:t xml:space="preserve">Arduino </w:t>
      </w:r>
      <w:r w:rsidR="00161491">
        <w:t>IDE:</w:t>
      </w:r>
    </w:p>
    <w:p w14:paraId="3CBC1EE4" w14:textId="51211A72" w:rsidR="00161491" w:rsidRDefault="00161491" w:rsidP="00161491">
      <w:r>
        <w:t xml:space="preserve">The Arduino language is based on c and is compiled and edited in Arduino ide. </w:t>
      </w:r>
    </w:p>
    <w:p w14:paraId="7E005FE7" w14:textId="072942DF" w:rsidR="00161491" w:rsidRDefault="00161491" w:rsidP="00161491">
      <w:r>
        <w:t>First we pick a port of communication to Arduino board( which is done over usb). Then we have 2 parts to the code, the setup and the loop.</w:t>
      </w:r>
    </w:p>
    <w:p w14:paraId="54F7296C" w14:textId="0E4CB293" w:rsidR="00161491" w:rsidRDefault="00161491" w:rsidP="00161491">
      <w:r>
        <w:t xml:space="preserve">The setup runs one time, its job is to initialize parameters, then the loop runs over and over. The loop can have code that either retrieves a result to the ide or writes the result on the memory. We can see the returned data through the serial port monitor or if the data is </w:t>
      </w:r>
      <w:r>
        <w:lastRenderedPageBreak/>
        <w:t>two dimensional, we can plot it through serial plotter. We can also send data</w:t>
      </w:r>
      <w:r w:rsidR="002C092F">
        <w:t xml:space="preserve"> to the Arduino</w:t>
      </w:r>
      <w:r>
        <w:t xml:space="preserve"> through the serial port.  </w:t>
      </w:r>
    </w:p>
    <w:p w14:paraId="03CB7470" w14:textId="77777777" w:rsidR="002C092F" w:rsidRDefault="002C092F" w:rsidP="00161491">
      <w:r>
        <w:t>The loop can be written in such a way that it continuously checks the state of sensors, the data on the state can be turned into a logical condition for a particular command to run.</w:t>
      </w:r>
    </w:p>
    <w:p w14:paraId="1095ED61" w14:textId="77777777" w:rsidR="002C092F" w:rsidRDefault="002C092F" w:rsidP="00161491">
      <w:r>
        <w:t>The pins on the Arduino can be written high or low or we can use onboard resistor to make it digital write more stable using pull up parameter.</w:t>
      </w:r>
    </w:p>
    <w:p w14:paraId="2F6B61F5" w14:textId="5D57D1A9" w:rsidR="002C092F" w:rsidRDefault="00884D14" w:rsidP="00161491">
      <w:r>
        <w:t>The analog ports can take voltage and convert it to 10-bit PWM signals through ADC converter. The digital port on the other</w:t>
      </w:r>
      <w:r w:rsidR="002C092F">
        <w:t xml:space="preserve"> </w:t>
      </w:r>
      <w:r>
        <w:t xml:space="preserve">has 8-bit PWM signals so if both the pins are used for a certain </w:t>
      </w:r>
      <w:r w:rsidR="000465BA">
        <w:t>application,</w:t>
      </w:r>
      <w:r>
        <w:t xml:space="preserve"> we will have some margin errors (after dividing by 4). </w:t>
      </w:r>
    </w:p>
    <w:p w14:paraId="0D133669" w14:textId="21C44E82" w:rsidR="007C117A" w:rsidRDefault="007C117A" w:rsidP="00161491">
      <w:r>
        <w:t>Examples of sensors and its communication:</w:t>
      </w:r>
    </w:p>
    <w:p w14:paraId="03048F32" w14:textId="7CA8FE1C" w:rsidR="007C117A" w:rsidRDefault="007C117A" w:rsidP="007C117A">
      <w:pPr>
        <w:pStyle w:val="ListParagraph"/>
        <w:numPr>
          <w:ilvl w:val="0"/>
          <w:numId w:val="16"/>
        </w:numPr>
      </w:pPr>
      <w:r>
        <w:t>Hall</w:t>
      </w:r>
      <w:r w:rsidR="00FB03AE">
        <w:t xml:space="preserve"> effect</w:t>
      </w:r>
      <w:r>
        <w:t xml:space="preserve"> sensor: </w:t>
      </w:r>
      <w:r w:rsidR="007F1543">
        <w:t>it uses three pins, Vcc, ground and a pin for digital sensor output. The pin is connected to any digital pin on Arduino. Then we do a digital.read in the loop to continuously check for change of state in the sensor output.</w:t>
      </w:r>
      <w:r w:rsidR="00CB1FC9">
        <w:t xml:space="preserve"> Can be used as throttle sensor</w:t>
      </w:r>
      <w:r w:rsidR="00FB03AE">
        <w:t>, wheel speed sensor, abs sensor.</w:t>
      </w:r>
    </w:p>
    <w:p w14:paraId="2DD5717B" w14:textId="7E5AB710" w:rsidR="007F1543" w:rsidRDefault="008340EA" w:rsidP="008340EA">
      <w:pPr>
        <w:pStyle w:val="ListParagraph"/>
        <w:numPr>
          <w:ilvl w:val="0"/>
          <w:numId w:val="16"/>
        </w:numPr>
      </w:pPr>
      <w:r>
        <w:t>Gyro sensor: it uses 5 pins, ground, vcc, x_out ,y_out ,z_out pins. The data goes to the analog pins of the Arduino and can be realized by the instruction set of the sensor. The sensor can be used to keep the headlamp level or to find the instantaneous acceleration of bike</w:t>
      </w:r>
      <w:r w:rsidR="00D6481E">
        <w:t>.</w:t>
      </w:r>
    </w:p>
    <w:p w14:paraId="792DD120" w14:textId="6DD31F55" w:rsidR="00D6481E" w:rsidRDefault="00D6481E" w:rsidP="008340EA">
      <w:pPr>
        <w:pStyle w:val="ListParagraph"/>
        <w:numPr>
          <w:ilvl w:val="0"/>
          <w:numId w:val="16"/>
        </w:numPr>
      </w:pPr>
      <w:r>
        <w:t>Ammeters and voltmeters: as large values of v and I are run in an EV we need to collect data through isolating the wires. Hence they can sense voltage and currents and realize those values to digital output of 8 bit precision and send to the digital pin. (for knowing stuff about the battery.</w:t>
      </w:r>
    </w:p>
    <w:p w14:paraId="4CB67DF9" w14:textId="77777777" w:rsidR="002C092F" w:rsidRPr="00161491" w:rsidRDefault="002C092F" w:rsidP="00161491"/>
    <w:sectPr w:rsidR="002C092F" w:rsidRPr="00161491">
      <w:footerReference w:type="default" r:id="rId8"/>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F55907" w14:textId="77777777" w:rsidR="00F4616E" w:rsidRDefault="00F4616E" w:rsidP="00C6554A">
      <w:pPr>
        <w:spacing w:before="0" w:after="0" w:line="240" w:lineRule="auto"/>
      </w:pPr>
      <w:r>
        <w:separator/>
      </w:r>
    </w:p>
  </w:endnote>
  <w:endnote w:type="continuationSeparator" w:id="0">
    <w:p w14:paraId="77EF03EE" w14:textId="77777777" w:rsidR="00F4616E" w:rsidRDefault="00F4616E"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0358D4" w14:textId="77777777" w:rsidR="001A0BF6" w:rsidRDefault="001A0BF6">
    <w:pPr>
      <w:pStyle w:val="Footer"/>
    </w:pPr>
    <w:r>
      <w:t xml:space="preserve">Page </w:t>
    </w:r>
    <w:r>
      <w:fldChar w:fldCharType="begin"/>
    </w:r>
    <w:r>
      <w:instrText xml:space="preserve"> PAGE  \* Arabic  \* MERGEFORMAT </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A444D0" w14:textId="77777777" w:rsidR="00F4616E" w:rsidRDefault="00F4616E" w:rsidP="00C6554A">
      <w:pPr>
        <w:spacing w:before="0" w:after="0" w:line="240" w:lineRule="auto"/>
      </w:pPr>
      <w:r>
        <w:separator/>
      </w:r>
    </w:p>
  </w:footnote>
  <w:footnote w:type="continuationSeparator" w:id="0">
    <w:p w14:paraId="24D51AD2" w14:textId="77777777" w:rsidR="00F4616E" w:rsidRDefault="00F4616E"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A6A7C2B"/>
    <w:multiLevelType w:val="hybridMultilevel"/>
    <w:tmpl w:val="943E80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9"/>
  </w:num>
  <w:num w:numId="2">
    <w:abstractNumId w:val="8"/>
  </w:num>
  <w:num w:numId="3">
    <w:abstractNumId w:val="8"/>
  </w:num>
  <w:num w:numId="4">
    <w:abstractNumId w:val="9"/>
  </w:num>
  <w:num w:numId="5">
    <w:abstractNumId w:val="12"/>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7F2"/>
    <w:rsid w:val="000037A8"/>
    <w:rsid w:val="00022097"/>
    <w:rsid w:val="000465BA"/>
    <w:rsid w:val="000E323A"/>
    <w:rsid w:val="00125F17"/>
    <w:rsid w:val="00161491"/>
    <w:rsid w:val="001A0BF6"/>
    <w:rsid w:val="002554CD"/>
    <w:rsid w:val="0028055C"/>
    <w:rsid w:val="00293B83"/>
    <w:rsid w:val="002B4294"/>
    <w:rsid w:val="002C092F"/>
    <w:rsid w:val="002F68D5"/>
    <w:rsid w:val="00333D0D"/>
    <w:rsid w:val="004037F2"/>
    <w:rsid w:val="004C049F"/>
    <w:rsid w:val="005000E2"/>
    <w:rsid w:val="005A0519"/>
    <w:rsid w:val="0060649E"/>
    <w:rsid w:val="00684850"/>
    <w:rsid w:val="006A3CE7"/>
    <w:rsid w:val="0070733F"/>
    <w:rsid w:val="00784312"/>
    <w:rsid w:val="007C117A"/>
    <w:rsid w:val="007F1543"/>
    <w:rsid w:val="008340EA"/>
    <w:rsid w:val="00884D14"/>
    <w:rsid w:val="008E126E"/>
    <w:rsid w:val="00915F7C"/>
    <w:rsid w:val="009E24B4"/>
    <w:rsid w:val="00A0675E"/>
    <w:rsid w:val="00AA0E96"/>
    <w:rsid w:val="00C11FC2"/>
    <w:rsid w:val="00C12D07"/>
    <w:rsid w:val="00C6554A"/>
    <w:rsid w:val="00CB1FC9"/>
    <w:rsid w:val="00D04FA6"/>
    <w:rsid w:val="00D6481E"/>
    <w:rsid w:val="00DC243D"/>
    <w:rsid w:val="00DD1D33"/>
    <w:rsid w:val="00E6052D"/>
    <w:rsid w:val="00ED7C44"/>
    <w:rsid w:val="00F4616E"/>
    <w:rsid w:val="00FB03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B6A3E3"/>
  <w15:chartTrackingRefBased/>
  <w15:docId w15:val="{9D9C8600-29B9-4D3A-9B72-933D46416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table" w:styleId="TableGrid">
    <w:name w:val="Table Grid"/>
    <w:basedOn w:val="TableNormal"/>
    <w:uiPriority w:val="39"/>
    <w:rsid w:val="008E126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8E126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unhideWhenUsed/>
    <w:qFormat/>
    <w:rsid w:val="007C11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idha\AppData\Roaming\Microsoft\Templates\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Student report with photo</Template>
  <TotalTime>136</TotalTime>
  <Pages>3</Pages>
  <Words>436</Words>
  <Characters>2491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SIDHARTH SEELA</dc:creator>
  <cp:keywords/>
  <dc:description/>
  <cp:lastModifiedBy>SIDHARTH SEELA - 190907108</cp:lastModifiedBy>
  <cp:revision>4</cp:revision>
  <cp:lastPrinted>2020-09-09T15:58:00Z</cp:lastPrinted>
  <dcterms:created xsi:type="dcterms:W3CDTF">2020-09-05T15:38:00Z</dcterms:created>
  <dcterms:modified xsi:type="dcterms:W3CDTF">2020-09-09T16:08:00Z</dcterms:modified>
</cp:coreProperties>
</file>