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86ABD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2F75AD5E" wp14:editId="5088C1AE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0D37B19" w14:textId="66DE5788" w:rsidR="00C6554A" w:rsidRDefault="00E233B4" w:rsidP="00C6554A">
      <w:pPr>
        <w:pStyle w:val="Title"/>
      </w:pPr>
      <w:r>
        <w:t>Wire Report</w:t>
      </w:r>
    </w:p>
    <w:p w14:paraId="0C264EE5" w14:textId="24C20CC6" w:rsidR="00C6554A" w:rsidRPr="00D5413C" w:rsidRDefault="00E233B4" w:rsidP="00C6554A">
      <w:pPr>
        <w:pStyle w:val="Subtitle"/>
      </w:pPr>
      <w:r>
        <w:t>ept</w:t>
      </w:r>
    </w:p>
    <w:p w14:paraId="345156A4" w14:textId="4D61C29A" w:rsidR="00E72971" w:rsidRDefault="00E233B4" w:rsidP="00E233B4">
      <w:pPr>
        <w:pStyle w:val="ContactInfo"/>
      </w:pPr>
      <w:r>
        <w:t>SIDHARTH SEELA</w:t>
      </w:r>
    </w:p>
    <w:p w14:paraId="3A736011" w14:textId="77394902" w:rsidR="00E233B4" w:rsidRDefault="00E233B4" w:rsidP="00E233B4">
      <w:pPr>
        <w:pStyle w:val="ContactInfo"/>
      </w:pPr>
    </w:p>
    <w:p w14:paraId="6BB2D3F3" w14:textId="467A05CA" w:rsidR="00E233B4" w:rsidRDefault="00E233B4" w:rsidP="00E233B4">
      <w:pPr>
        <w:pStyle w:val="ContactInfo"/>
      </w:pPr>
    </w:p>
    <w:p w14:paraId="523D019B" w14:textId="09736E61" w:rsidR="00E233B4" w:rsidRDefault="00E233B4" w:rsidP="00E233B4">
      <w:pPr>
        <w:pStyle w:val="ContactInfo"/>
      </w:pPr>
    </w:p>
    <w:p w14:paraId="2C5E3543" w14:textId="352E23C2" w:rsidR="00E233B4" w:rsidRDefault="00E233B4" w:rsidP="00E233B4">
      <w:pPr>
        <w:pStyle w:val="ContactInfo"/>
      </w:pPr>
    </w:p>
    <w:p w14:paraId="461E89D7" w14:textId="1C9AD812" w:rsidR="00E233B4" w:rsidRDefault="00E233B4" w:rsidP="00E233B4">
      <w:pPr>
        <w:pStyle w:val="ContactInfo"/>
      </w:pPr>
    </w:p>
    <w:p w14:paraId="7B5FF1A5" w14:textId="065B23A2" w:rsidR="00E233B4" w:rsidRDefault="00E233B4" w:rsidP="00E233B4">
      <w:pPr>
        <w:pStyle w:val="Heading2"/>
      </w:pPr>
      <w:r>
        <w:lastRenderedPageBreak/>
        <w:t>important equations:</w:t>
      </w:r>
    </w:p>
    <w:p w14:paraId="7172AA5B" w14:textId="7202F78A" w:rsidR="00E233B4" w:rsidRDefault="00E233B4" w:rsidP="00E233B4">
      <w:r>
        <w:t>R = rho*L/A</w:t>
      </w:r>
    </w:p>
    <w:p w14:paraId="76DF631D" w14:textId="0ACEE125" w:rsidR="00E233B4" w:rsidRDefault="00E233B4" w:rsidP="00E233B4">
      <w:r>
        <w:t>R’ = R*(1+alpha(T’-T))</w:t>
      </w:r>
    </w:p>
    <w:p w14:paraId="512E5F8E" w14:textId="7B149C54" w:rsidR="00E72971" w:rsidRDefault="00E72971" w:rsidP="00E233B4"/>
    <w:p w14:paraId="60BE493C" w14:textId="7DB70BC5" w:rsidR="00E72971" w:rsidRDefault="00E72971" w:rsidP="00E72971">
      <w:pPr>
        <w:pStyle w:val="Heading2"/>
      </w:pPr>
      <w:r>
        <w:t>assumptions:</w:t>
      </w:r>
    </w:p>
    <w:p w14:paraId="724B8764" w14:textId="5836FDA6" w:rsidR="00E72971" w:rsidRDefault="00E72971" w:rsidP="00E72971">
      <w:proofErr w:type="spellStart"/>
      <w:r>
        <w:t>V</w:t>
      </w:r>
      <w:r>
        <w:rPr>
          <w:vertAlign w:val="subscript"/>
        </w:rPr>
        <w:t>battery</w:t>
      </w:r>
      <w:proofErr w:type="spellEnd"/>
      <w:r>
        <w:t>= 96V</w:t>
      </w:r>
    </w:p>
    <w:p w14:paraId="20F79F5B" w14:textId="1C7051EE" w:rsidR="00E72971" w:rsidRDefault="00E72971" w:rsidP="00E72971">
      <w:r>
        <w:t>Motor controller works on sine commutation.</w:t>
      </w:r>
    </w:p>
    <w:p w14:paraId="19D39D6E" w14:textId="50AD9E1F" w:rsidR="00E72971" w:rsidRDefault="00E72971" w:rsidP="00E72971">
      <w:pPr>
        <w:pStyle w:val="Heading1"/>
      </w:pPr>
      <w:r>
        <w:t>Effect of Length extension on 1.5mm</w:t>
      </w:r>
      <w:r>
        <w:rPr>
          <w:vertAlign w:val="superscript"/>
        </w:rPr>
        <w:t xml:space="preserve">2 </w:t>
      </w:r>
      <w:r>
        <w:t>wire:</w:t>
      </w:r>
    </w:p>
    <w:p w14:paraId="2F97FCC8" w14:textId="77777777" w:rsidR="00E72971" w:rsidRPr="00E72971" w:rsidRDefault="00E72971" w:rsidP="00E72971"/>
    <w:p w14:paraId="31BE889A" w14:textId="77777777" w:rsidR="00E72971" w:rsidRPr="00E72971" w:rsidRDefault="00E72971" w:rsidP="00E72971"/>
    <w:p w14:paraId="6AE2F1CD" w14:textId="77777777" w:rsidR="00E72971" w:rsidRPr="00E72971" w:rsidRDefault="00E72971" w:rsidP="00E72971"/>
    <w:p w14:paraId="0A465F81" w14:textId="77777777" w:rsidR="00E233B4" w:rsidRPr="00E233B4" w:rsidRDefault="00E233B4" w:rsidP="00E233B4"/>
    <w:sectPr w:rsidR="00E233B4" w:rsidRPr="00E233B4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E6512" w14:textId="77777777" w:rsidR="00564A8F" w:rsidRDefault="00564A8F" w:rsidP="00C6554A">
      <w:pPr>
        <w:spacing w:before="0" w:after="0" w:line="240" w:lineRule="auto"/>
      </w:pPr>
      <w:r>
        <w:separator/>
      </w:r>
    </w:p>
  </w:endnote>
  <w:endnote w:type="continuationSeparator" w:id="0">
    <w:p w14:paraId="42B63422" w14:textId="77777777" w:rsidR="00564A8F" w:rsidRDefault="00564A8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E09B5" w14:textId="77777777" w:rsidR="00E72971" w:rsidRDefault="00E72971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AD45F" w14:textId="77777777" w:rsidR="00564A8F" w:rsidRDefault="00564A8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8615892" w14:textId="77777777" w:rsidR="00564A8F" w:rsidRDefault="00564A8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B4"/>
    <w:rsid w:val="00253910"/>
    <w:rsid w:val="002554CD"/>
    <w:rsid w:val="00293B83"/>
    <w:rsid w:val="002B4294"/>
    <w:rsid w:val="00333D0D"/>
    <w:rsid w:val="004C049F"/>
    <w:rsid w:val="005000E2"/>
    <w:rsid w:val="00564A8F"/>
    <w:rsid w:val="006A3CE7"/>
    <w:rsid w:val="00B54E31"/>
    <w:rsid w:val="00C1674F"/>
    <w:rsid w:val="00C6554A"/>
    <w:rsid w:val="00E233B4"/>
    <w:rsid w:val="00E72971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640B7"/>
  <w15:chartTrackingRefBased/>
  <w15:docId w15:val="{BA83A285-5611-4FDB-824A-63095653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ha\AppData\Local\Microsoft\Office\16.0\DTS\en-US%7b1E252770-153F-428B-AA27-D1EE9D086697%7d\%7bC2FA09B3-AF48-41B0-A1F7-FFDB6E4FD114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{C2FA09B3-AF48-41B0-A1F7-FFDB6E4FD114}tf02835058_win32</Template>
  <TotalTime>629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SEELA</dc:creator>
  <cp:keywords/>
  <dc:description/>
  <cp:lastModifiedBy>SIDHARTH SEELA 190907108</cp:lastModifiedBy>
  <cp:revision>2</cp:revision>
  <dcterms:created xsi:type="dcterms:W3CDTF">2021-02-15T20:12:00Z</dcterms:created>
  <dcterms:modified xsi:type="dcterms:W3CDTF">2021-02-23T04:41:00Z</dcterms:modified>
</cp:coreProperties>
</file>